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4747FC10" w:rsidR="005A1EFC" w:rsidRPr="00845C1E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4"/>
          <w:szCs w:val="44"/>
        </w:rPr>
      </w:pPr>
      <w:r w:rsidRPr="00845C1E">
        <w:rPr>
          <w:rStyle w:val="Strong"/>
          <w:color w:val="000000" w:themeColor="text1"/>
          <w:sz w:val="44"/>
          <w:szCs w:val="44"/>
        </w:rPr>
        <w:t>SHADI JIHA</w:t>
      </w:r>
    </w:p>
    <w:p w14:paraId="2F9DC1C3" w14:textId="77777777" w:rsidR="00E04776" w:rsidRPr="00845C1E" w:rsidRDefault="00E04776" w:rsidP="00E04776">
      <w:pPr>
        <w:rPr>
          <w:lang w:val="en-CA" w:eastAsia="en-CA"/>
        </w:rPr>
      </w:pPr>
    </w:p>
    <w:p w14:paraId="25CA0169" w14:textId="447201A2" w:rsidR="00E04776" w:rsidRPr="00845C1E" w:rsidRDefault="00E04776" w:rsidP="00E04776">
      <w:pPr>
        <w:pStyle w:val="Heading2"/>
        <w:keepNext/>
        <w:keepLines/>
        <w:widowControl/>
        <w:jc w:val="center"/>
        <w:rPr>
          <w:rStyle w:val="Strong"/>
          <w:sz w:val="22"/>
          <w:szCs w:val="22"/>
        </w:rPr>
      </w:pPr>
      <w:r w:rsidRPr="00845C1E">
        <w:rPr>
          <w:rStyle w:val="Strong"/>
          <w:sz w:val="22"/>
          <w:szCs w:val="22"/>
        </w:rPr>
        <w:t xml:space="preserve">LinkedIn </w:t>
      </w:r>
      <w:hyperlink r:id="rId8" w:history="1">
        <w:r w:rsidRPr="00845C1E">
          <w:rPr>
            <w:rStyle w:val="Hyperlink"/>
            <w:rFonts w:cs="Times New Roman"/>
            <w:sz w:val="22"/>
            <w:szCs w:val="22"/>
          </w:rPr>
          <w:t>https://www.linkedin.com/in/shadi-jiha-0a5267196/</w:t>
        </w:r>
      </w:hyperlink>
      <w:r w:rsidRPr="00845C1E">
        <w:rPr>
          <w:rStyle w:val="Strong"/>
          <w:sz w:val="22"/>
          <w:szCs w:val="22"/>
        </w:rPr>
        <w:t xml:space="preserve"> </w:t>
      </w:r>
    </w:p>
    <w:p w14:paraId="51A4E785" w14:textId="38F68D1D" w:rsidR="00E04776" w:rsidRPr="00845C1E" w:rsidRDefault="00E04776" w:rsidP="00E04776">
      <w:pPr>
        <w:pStyle w:val="Heading2"/>
        <w:keepNext/>
        <w:keepLines/>
        <w:widowControl/>
        <w:jc w:val="center"/>
        <w:rPr>
          <w:rStyle w:val="Strong"/>
          <w:rFonts w:cs="Arial"/>
          <w:sz w:val="22"/>
          <w:szCs w:val="22"/>
        </w:rPr>
      </w:pPr>
      <w:r w:rsidRPr="00845C1E">
        <w:rPr>
          <w:rStyle w:val="Strong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b/>
          <w:sz w:val="22"/>
          <w:szCs w:val="22"/>
        </w:rPr>
        <w:t xml:space="preserve">•GitHub </w:t>
      </w:r>
      <w:hyperlink r:id="rId9" w:history="1">
        <w:r w:rsidR="00372905" w:rsidRPr="00845C1E">
          <w:rPr>
            <w:rStyle w:val="Hyperlink"/>
            <w:rFonts w:asciiTheme="majorHAnsi" w:hAnsiTheme="majorHAnsi" w:cs="Arial"/>
            <w:bCs/>
            <w:sz w:val="22"/>
            <w:szCs w:val="22"/>
          </w:rPr>
          <w:t>https://github.com/shadijiha</w:t>
        </w:r>
      </w:hyperlink>
      <w:r w:rsidR="00372905" w:rsidRPr="00845C1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521BCA80" w14:textId="77777777" w:rsidR="00C76CF0" w:rsidRPr="00845C1E" w:rsidRDefault="00C76CF0" w:rsidP="00AF0001">
      <w:pPr>
        <w:rPr>
          <w:rStyle w:val="Hyperlink"/>
          <w:color w:val="auto"/>
          <w:u w:val="none"/>
          <w:lang w:val="en-CA" w:eastAsia="en-CA"/>
        </w:rPr>
      </w:pPr>
    </w:p>
    <w:p w14:paraId="123E6435" w14:textId="77777777" w:rsidR="00214D0A" w:rsidRPr="00845C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SUMMARY OF SKILLS AND QUALIFICATIONS</w:t>
      </w:r>
    </w:p>
    <w:p w14:paraId="019466D1" w14:textId="399B8B5B" w:rsidR="007910B4" w:rsidRPr="00845C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Applications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99390F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sz w:val="22"/>
          <w:szCs w:val="22"/>
          <w:lang w:val="en-CA"/>
        </w:rPr>
        <w:t>Microsoft</w:t>
      </w: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 Office</w:t>
      </w:r>
      <w:r w:rsidR="0040321C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0321C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4436B4" w:rsidRPr="00845C1E">
        <w:rPr>
          <w:rFonts w:asciiTheme="majorHAnsi" w:hAnsiTheme="majorHAnsi" w:cs="Arial"/>
          <w:bCs/>
          <w:sz w:val="22"/>
          <w:szCs w:val="22"/>
          <w:lang w:val="en-CA"/>
        </w:rPr>
        <w:t>Microsoft Visual Studio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 • Eclipse</w:t>
      </w:r>
      <w:r w:rsidR="00486E1B" w:rsidRPr="00845C1E">
        <w:rPr>
          <w:rFonts w:asciiTheme="majorHAnsi" w:hAnsiTheme="majorHAnsi" w:cs="Arial"/>
          <w:sz w:val="22"/>
          <w:szCs w:val="22"/>
          <w:lang w:val="en-CA"/>
        </w:rPr>
        <w:t xml:space="preserve"> • </w:t>
      </w:r>
      <w:r w:rsidR="00FE09FE" w:rsidRPr="00845C1E">
        <w:rPr>
          <w:rFonts w:asciiTheme="majorHAnsi" w:hAnsiTheme="majorHAnsi" w:cs="Arial"/>
          <w:sz w:val="22"/>
          <w:szCs w:val="22"/>
          <w:lang w:val="en-CA"/>
        </w:rPr>
        <w:t>IntelliJ</w:t>
      </w:r>
    </w:p>
    <w:p w14:paraId="3539076A" w14:textId="2BBB2760" w:rsidR="00214D0A" w:rsidRPr="00845C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Program</w:t>
      </w:r>
      <w:r w:rsidR="008E098B" w:rsidRPr="00845C1E">
        <w:rPr>
          <w:rFonts w:asciiTheme="majorHAnsi" w:hAnsiTheme="majorHAnsi" w:cs="Arial"/>
          <w:b/>
          <w:sz w:val="22"/>
          <w:szCs w:val="22"/>
          <w:lang w:val="en-CA"/>
        </w:rPr>
        <w:t>m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ing</w:t>
      </w:r>
      <w:r w:rsidR="004436B4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ab/>
      </w:r>
      <w:r w:rsidR="0099390F"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 </w:t>
      </w:r>
      <w:r w:rsidR="00AF3EED" w:rsidRPr="00845C1E">
        <w:rPr>
          <w:rFonts w:asciiTheme="majorHAnsi" w:hAnsiTheme="majorHAnsi" w:cs="Arial"/>
          <w:bCs/>
          <w:sz w:val="22"/>
          <w:szCs w:val="22"/>
          <w:lang w:val="en-CA"/>
        </w:rPr>
        <w:t>C/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C++</w:t>
      </w:r>
      <w:r w:rsidR="00280DC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="00660ABB" w:rsidRPr="00845C1E">
        <w:rPr>
          <w:rFonts w:asciiTheme="majorHAnsi" w:hAnsiTheme="majorHAnsi" w:cs="Arial"/>
          <w:sz w:val="22"/>
          <w:szCs w:val="22"/>
          <w:lang w:val="en-CA"/>
        </w:rPr>
        <w:t>C#</w:t>
      </w:r>
      <w:r w:rsidR="00280DC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60ABB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Java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>•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8E098B" w:rsidRPr="00845C1E">
        <w:rPr>
          <w:rFonts w:asciiTheme="majorHAnsi" w:hAnsiTheme="majorHAnsi" w:cs="Arial"/>
          <w:sz w:val="22"/>
          <w:szCs w:val="22"/>
          <w:lang w:val="en-CA"/>
        </w:rPr>
        <w:t>JavaScript</w:t>
      </w:r>
      <w:r w:rsidR="00AC1CCD" w:rsidRPr="00845C1E">
        <w:rPr>
          <w:rFonts w:asciiTheme="majorHAnsi" w:hAnsiTheme="majorHAnsi" w:cs="Arial"/>
          <w:sz w:val="22"/>
          <w:szCs w:val="22"/>
          <w:lang w:val="en-CA"/>
        </w:rPr>
        <w:t>/TypeScript</w:t>
      </w:r>
      <w:r w:rsidR="008E098B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4436B4" w:rsidRPr="00845C1E">
        <w:rPr>
          <w:rFonts w:asciiTheme="majorHAnsi" w:hAnsiTheme="majorHAnsi" w:cs="Arial"/>
          <w:sz w:val="22"/>
          <w:szCs w:val="22"/>
          <w:lang w:val="en-CA"/>
        </w:rPr>
        <w:t>•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5B509E" w:rsidRPr="00845C1E">
        <w:rPr>
          <w:rFonts w:asciiTheme="majorHAnsi" w:hAnsiTheme="majorHAnsi" w:cs="Arial"/>
          <w:sz w:val="22"/>
          <w:szCs w:val="22"/>
          <w:lang w:val="en-CA"/>
        </w:rPr>
        <w:t>HTML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6C2591" w:rsidRPr="00845C1E">
        <w:rPr>
          <w:rFonts w:asciiTheme="majorHAnsi" w:hAnsiTheme="majorHAnsi" w:cs="Arial"/>
          <w:sz w:val="22"/>
          <w:szCs w:val="22"/>
          <w:lang w:val="en-CA"/>
        </w:rPr>
        <w:t xml:space="preserve">•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CSS</w:t>
      </w:r>
      <w:r w:rsidR="0099390F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3B5F305B" w14:textId="74A331C8" w:rsidR="007910B4" w:rsidRPr="00845C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Languages </w:t>
      </w:r>
      <w:r w:rsidR="00CA5E16" w:rsidRPr="00845C1E">
        <w:rPr>
          <w:rFonts w:asciiTheme="majorHAnsi" w:hAnsiTheme="majorHAnsi" w:cs="Arial"/>
          <w:b/>
          <w:sz w:val="22"/>
          <w:szCs w:val="22"/>
          <w:lang w:val="en-CA"/>
        </w:rPr>
        <w:t>│</w:t>
      </w:r>
      <w:r w:rsidR="00CA5E16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French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Spoken &amp; Written • English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 xml:space="preserve">Spoken &amp; Written • 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>Arabic</w:t>
      </w:r>
      <w:r w:rsidR="00430A8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  <w:r w:rsidR="000B724C">
        <w:rPr>
          <w:rFonts w:asciiTheme="majorHAnsi" w:hAnsiTheme="majorHAnsi" w:cs="Arial"/>
          <w:sz w:val="22"/>
          <w:szCs w:val="22"/>
          <w:lang w:val="en-CA"/>
        </w:rPr>
        <w:t>-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 xml:space="preserve"> Spoken &amp; Written</w:t>
      </w:r>
    </w:p>
    <w:p w14:paraId="4DCEE9E6" w14:textId="77777777" w:rsidR="00F00B13" w:rsidRPr="00845C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Licenses &amp; Certifications│ 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Valid driving permit</w:t>
      </w:r>
      <w:r w:rsidR="00AD434A" w:rsidRPr="00845C1E">
        <w:rPr>
          <w:rFonts w:asciiTheme="majorHAnsi" w:hAnsiTheme="majorHAnsi" w:cs="Arial"/>
          <w:sz w:val="22"/>
          <w:szCs w:val="22"/>
          <w:lang w:val="en-CA"/>
        </w:rPr>
        <w:t xml:space="preserve"> </w:t>
      </w:r>
    </w:p>
    <w:p w14:paraId="15F00A67" w14:textId="77777777" w:rsidR="00AD434A" w:rsidRPr="00845C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34CBCFD6" w14:textId="77777777" w:rsidR="00214D0A" w:rsidRPr="00845C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EDUCATION</w:t>
      </w:r>
    </w:p>
    <w:p w14:paraId="09F103FC" w14:textId="62C35A8E" w:rsidR="00F3154D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Bachelor of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Computer Science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CA5E16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–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General program </w:t>
      </w:r>
      <w:r w:rsidR="005C405C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Co-op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  <w:r w:rsidR="00580FE3" w:rsidRPr="00845C1E">
        <w:rPr>
          <w:rFonts w:asciiTheme="majorHAnsi" w:hAnsiTheme="majorHAnsi" w:cs="Arial"/>
          <w:sz w:val="22"/>
          <w:szCs w:val="22"/>
          <w:lang w:val="en-CA"/>
        </w:rPr>
        <w:t xml:space="preserve">  </w:t>
      </w:r>
      <w:r w:rsidR="00583E57" w:rsidRPr="00845C1E">
        <w:rPr>
          <w:rFonts w:asciiTheme="majorHAnsi" w:hAnsiTheme="majorHAnsi" w:cs="Arial"/>
          <w:b/>
          <w:sz w:val="22"/>
          <w:szCs w:val="22"/>
          <w:lang w:val="en-CA"/>
        </w:rPr>
        <w:t>201</w:t>
      </w:r>
      <w:r w:rsidR="00AD434A" w:rsidRPr="00845C1E">
        <w:rPr>
          <w:rFonts w:asciiTheme="majorHAnsi" w:hAnsiTheme="majorHAnsi" w:cs="Arial"/>
          <w:b/>
          <w:sz w:val="22"/>
          <w:szCs w:val="22"/>
          <w:lang w:val="en-CA"/>
        </w:rPr>
        <w:t>9</w:t>
      </w:r>
      <w:r w:rsidR="00430A8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22</w:t>
      </w:r>
      <w:r w:rsidR="004D7B7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426F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(E</w:t>
      </w:r>
      <w:r w:rsidR="004D7B7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xpected</w:t>
      </w:r>
      <w:r w:rsidR="00A426F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)</w:t>
      </w:r>
    </w:p>
    <w:p w14:paraId="7E3299B5" w14:textId="77777777" w:rsidR="004054E1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>Concordia University, Montreal, QC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</w:p>
    <w:p w14:paraId="763FB9AC" w14:textId="77777777" w:rsidR="00CA5E16" w:rsidRPr="00845C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Member of the Institute for Co-operative Education</w:t>
      </w:r>
    </w:p>
    <w:p w14:paraId="05C304AF" w14:textId="3650F9BC" w:rsidR="00CA5E16" w:rsidRPr="00845C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 xml:space="preserve">Relevant Courses: </w:t>
      </w:r>
      <w:r w:rsidR="00AD434A" w:rsidRPr="00845C1E">
        <w:rPr>
          <w:rFonts w:asciiTheme="majorHAnsi" w:hAnsiTheme="majorHAnsi" w:cs="Arial"/>
          <w:sz w:val="22"/>
          <w:szCs w:val="22"/>
        </w:rPr>
        <w:t>Object oriented programming</w:t>
      </w:r>
      <w:r w:rsidR="00430A8A" w:rsidRPr="00845C1E">
        <w:rPr>
          <w:rFonts w:asciiTheme="majorHAnsi" w:hAnsiTheme="majorHAnsi" w:cs="Arial"/>
          <w:sz w:val="22"/>
          <w:szCs w:val="22"/>
        </w:rPr>
        <w:t>;</w:t>
      </w:r>
      <w:r w:rsidR="00AD434A" w:rsidRPr="00845C1E">
        <w:rPr>
          <w:rFonts w:asciiTheme="majorHAnsi" w:hAnsiTheme="majorHAnsi" w:cs="Arial"/>
          <w:sz w:val="22"/>
          <w:szCs w:val="22"/>
        </w:rPr>
        <w:t xml:space="preserve"> </w:t>
      </w:r>
      <w:r w:rsidR="00430A8A" w:rsidRPr="00845C1E">
        <w:rPr>
          <w:rFonts w:asciiTheme="majorHAnsi" w:hAnsiTheme="majorHAnsi" w:cs="Arial"/>
          <w:sz w:val="22"/>
          <w:szCs w:val="22"/>
        </w:rPr>
        <w:t>m</w:t>
      </w:r>
      <w:r w:rsidR="005E09F7" w:rsidRPr="00845C1E">
        <w:rPr>
          <w:rFonts w:asciiTheme="majorHAnsi" w:hAnsiTheme="majorHAnsi" w:cs="Arial"/>
          <w:sz w:val="22"/>
          <w:szCs w:val="22"/>
        </w:rPr>
        <w:t>athematics for computer science</w:t>
      </w:r>
      <w:r w:rsidR="00430A8A" w:rsidRPr="00845C1E">
        <w:rPr>
          <w:rFonts w:asciiTheme="majorHAnsi" w:hAnsiTheme="majorHAnsi" w:cs="Arial"/>
          <w:sz w:val="22"/>
          <w:szCs w:val="22"/>
        </w:rPr>
        <w:t>;</w:t>
      </w:r>
      <w:r w:rsidR="00B00A52" w:rsidRPr="00845C1E">
        <w:rPr>
          <w:rFonts w:asciiTheme="majorHAnsi" w:hAnsiTheme="majorHAnsi" w:cs="Arial"/>
          <w:sz w:val="22"/>
          <w:szCs w:val="22"/>
        </w:rPr>
        <w:t xml:space="preserve"> </w:t>
      </w:r>
      <w:r w:rsidR="004E3910">
        <w:rPr>
          <w:rFonts w:asciiTheme="majorHAnsi" w:hAnsiTheme="majorHAnsi" w:cs="Arial"/>
          <w:sz w:val="22"/>
          <w:szCs w:val="22"/>
        </w:rPr>
        <w:t xml:space="preserve">probability and statics </w:t>
      </w:r>
    </w:p>
    <w:p w14:paraId="2597512B" w14:textId="77777777" w:rsidR="004054E1" w:rsidRPr="00845C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</w:p>
    <w:p w14:paraId="39119CD0" w14:textId="50B7D1E2" w:rsidR="004054E1" w:rsidRPr="00845C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DEC in 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Pure and </w:t>
      </w:r>
      <w:r w:rsidR="00430A8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pplied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Sciences</w:t>
      </w: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201</w:t>
      </w:r>
      <w:r w:rsidR="00AD434A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</w:p>
    <w:p w14:paraId="73B9A842" w14:textId="77777777" w:rsidR="00DC690D" w:rsidRPr="00845C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>C</w:t>
      </w:r>
      <w:r w:rsidRPr="00845C1E">
        <w:rPr>
          <w:rFonts w:asciiTheme="majorHAnsi" w:hAnsiTheme="majorHAnsi" w:cs="Arial"/>
          <w:sz w:val="22"/>
          <w:szCs w:val="22"/>
          <w:lang w:val="en-CA" w:bidi="ar-SY"/>
        </w:rPr>
        <w:t>égep de Sorel-Tracy</w:t>
      </w:r>
      <w:r w:rsidRPr="00845C1E">
        <w:rPr>
          <w:rFonts w:asciiTheme="majorHAnsi" w:hAnsiTheme="majorHAnsi" w:cs="Arial"/>
          <w:sz w:val="22"/>
          <w:szCs w:val="22"/>
          <w:lang w:val="en-CA"/>
        </w:rPr>
        <w:t>, Sorel-Tracy</w:t>
      </w:r>
      <w:r w:rsidR="004054E1" w:rsidRPr="00845C1E">
        <w:rPr>
          <w:rFonts w:asciiTheme="majorHAnsi" w:hAnsiTheme="majorHAnsi" w:cs="Arial"/>
          <w:sz w:val="22"/>
          <w:szCs w:val="22"/>
          <w:lang w:val="en-CA"/>
        </w:rPr>
        <w:t>, QC</w:t>
      </w:r>
    </w:p>
    <w:p w14:paraId="3478DDDE" w14:textId="77777777" w:rsidR="004054E1" w:rsidRPr="00845C1E" w:rsidRDefault="004054E1" w:rsidP="00D603DD">
      <w:pPr>
        <w:tabs>
          <w:tab w:val="right" w:pos="9923"/>
        </w:tabs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sz w:val="22"/>
          <w:szCs w:val="22"/>
          <w:lang w:val="en-CA"/>
        </w:rPr>
        <w:tab/>
      </w:r>
    </w:p>
    <w:p w14:paraId="3B6E3C44" w14:textId="77777777" w:rsidR="00C56B8C" w:rsidRPr="00845C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WORK EXPERIENCE</w:t>
      </w:r>
      <w:r w:rsidR="00301844"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 </w:t>
      </w:r>
    </w:p>
    <w:p w14:paraId="4AF2A4A8" w14:textId="0DDAE36A" w:rsidR="000254EF" w:rsidRPr="00845C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Website and social media manager</w:t>
      </w:r>
      <w:r w:rsidR="000254EF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0254EF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  <w:t>May 2018–September 2019</w:t>
      </w:r>
    </w:p>
    <w:p w14:paraId="59A39F97" w14:textId="77777777" w:rsidR="000254EF" w:rsidRPr="00845C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Bijouterie Hamel, Contrecœur, QC</w:t>
      </w:r>
    </w:p>
    <w:p w14:paraId="0B54D814" w14:textId="03B1F258" w:rsidR="000254EF" w:rsidRPr="00845C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Managing store’s social media and interacting with clients</w:t>
      </w:r>
    </w:p>
    <w:p w14:paraId="5CAACF64" w14:textId="63CB1F22" w:rsidR="00A73FC4" w:rsidRPr="00845C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Responding and keeping the store’s website up</w:t>
      </w:r>
      <w:r w:rsidR="00252F2F" w:rsidRPr="00845C1E">
        <w:rPr>
          <w:rFonts w:asciiTheme="majorHAnsi" w:hAnsiTheme="majorHAnsi" w:cs="Arial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</w:rPr>
        <w:t>to</w:t>
      </w:r>
      <w:r w:rsidR="00252F2F" w:rsidRPr="00845C1E">
        <w:rPr>
          <w:rFonts w:asciiTheme="majorHAnsi" w:hAnsiTheme="majorHAnsi" w:cs="Arial"/>
          <w:sz w:val="22"/>
          <w:szCs w:val="22"/>
        </w:rPr>
        <w:t xml:space="preserve"> </w:t>
      </w:r>
      <w:r w:rsidRPr="00845C1E">
        <w:rPr>
          <w:rFonts w:asciiTheme="majorHAnsi" w:hAnsiTheme="majorHAnsi" w:cs="Arial"/>
          <w:sz w:val="22"/>
          <w:szCs w:val="22"/>
        </w:rPr>
        <w:t xml:space="preserve">date </w:t>
      </w:r>
    </w:p>
    <w:p w14:paraId="50F236BB" w14:textId="77777777" w:rsidR="000254EF" w:rsidRPr="00845C1E" w:rsidRDefault="000254EF" w:rsidP="000254EF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Oral and written communication, Decision-making, Teamwork</w:t>
      </w:r>
    </w:p>
    <w:p w14:paraId="79E83259" w14:textId="77777777" w:rsidR="000254EF" w:rsidRPr="00845C1E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BB46F73" w14:textId="22C4FB44" w:rsidR="002F2CC2" w:rsidRPr="00845C1E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Touristic</w:t>
      </w:r>
      <w:r w:rsidR="002F2CC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Guide</w:t>
      </w:r>
      <w:r w:rsidR="002F2CC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2F2CC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2F2CC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9</w:t>
      </w:r>
      <w:r w:rsidR="002F2CC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September 2019</w:t>
      </w:r>
    </w:p>
    <w:p w14:paraId="3424829E" w14:textId="102A7FE1" w:rsidR="002F2CC2" w:rsidRPr="00845C1E" w:rsidRDefault="00E20E93" w:rsidP="002F2CC2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Maison Lenoblet-du-plessis</w:t>
      </w:r>
      <w:r w:rsidR="00A40E43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 </w:t>
      </w:r>
      <w:r w:rsidR="00441B95" w:rsidRPr="00845C1E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D221A3" w:rsidRPr="00845C1E">
        <w:rPr>
          <w:rFonts w:asciiTheme="majorHAnsi" w:hAnsiTheme="majorHAnsi" w:cs="Arial"/>
          <w:bCs/>
          <w:sz w:val="22"/>
          <w:szCs w:val="22"/>
          <w:lang w:val="en-CA"/>
        </w:rPr>
        <w:t>useum</w:t>
      </w:r>
      <w:r w:rsidR="002F2CC2" w:rsidRPr="00845C1E">
        <w:rPr>
          <w:rFonts w:asciiTheme="majorHAnsi" w:hAnsiTheme="majorHAnsi" w:cs="Arial"/>
          <w:bCs/>
          <w:sz w:val="22"/>
          <w:szCs w:val="22"/>
          <w:lang w:val="en-CA"/>
        </w:rPr>
        <w:t>, Contrecœur, QC</w:t>
      </w:r>
    </w:p>
    <w:p w14:paraId="44FADEFD" w14:textId="5861F46B" w:rsidR="002F2CC2" w:rsidRPr="00845C1E" w:rsidRDefault="00BE3222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Taking</w:t>
      </w:r>
      <w:r w:rsidR="00BB60EE" w:rsidRPr="00845C1E">
        <w:rPr>
          <w:rFonts w:asciiTheme="majorHAnsi" w:hAnsiTheme="majorHAnsi" w:cs="Arial"/>
          <w:sz w:val="22"/>
          <w:szCs w:val="22"/>
        </w:rPr>
        <w:t xml:space="preserve"> care of old material that needs to be handled </w:t>
      </w:r>
      <w:r w:rsidR="00AB36A1" w:rsidRPr="00845C1E">
        <w:rPr>
          <w:rFonts w:asciiTheme="majorHAnsi" w:hAnsiTheme="majorHAnsi" w:cs="Arial"/>
          <w:sz w:val="22"/>
          <w:szCs w:val="22"/>
        </w:rPr>
        <w:t>carefully</w:t>
      </w:r>
    </w:p>
    <w:p w14:paraId="67496D0B" w14:textId="675F89B8" w:rsidR="002F2CC2" w:rsidRPr="00845C1E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B122A9" w:rsidRPr="00845C1E">
        <w:rPr>
          <w:rFonts w:asciiTheme="majorHAnsi" w:hAnsiTheme="majorHAnsi" w:cs="Arial"/>
          <w:color w:val="000000" w:themeColor="text1"/>
          <w:sz w:val="22"/>
          <w:szCs w:val="22"/>
        </w:rPr>
        <w:t>M</w:t>
      </w:r>
      <w:r w:rsidR="003955B1" w:rsidRPr="00845C1E">
        <w:rPr>
          <w:rFonts w:asciiTheme="majorHAnsi" w:hAnsiTheme="majorHAnsi" w:cs="Arial"/>
          <w:color w:val="000000" w:themeColor="text1"/>
          <w:sz w:val="22"/>
          <w:szCs w:val="22"/>
        </w:rPr>
        <w:t>emorizing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, Teamwork</w:t>
      </w:r>
    </w:p>
    <w:p w14:paraId="28528EE5" w14:textId="77777777" w:rsidR="002F2CC2" w:rsidRPr="00845C1E" w:rsidRDefault="002F2CC2" w:rsidP="004E288E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5D619A16" w14:textId="0EE82F5C" w:rsidR="004054E1" w:rsidRPr="00845C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Day Camp Leader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June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7</w:t>
      </w:r>
      <w:r w:rsidR="004054E1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–</w:t>
      </w:r>
      <w:r w:rsidR="00A13277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August 2017</w:t>
      </w:r>
    </w:p>
    <w:p w14:paraId="046129F8" w14:textId="47127911" w:rsidR="004054E1" w:rsidRPr="00845C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Camp de jour</w:t>
      </w:r>
      <w:r w:rsidR="004054E1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6146FA" w:rsidRPr="00845C1E">
        <w:rPr>
          <w:rFonts w:asciiTheme="majorHAnsi" w:hAnsiTheme="majorHAnsi" w:cs="Arial"/>
          <w:bCs/>
          <w:sz w:val="22"/>
          <w:szCs w:val="22"/>
          <w:lang w:val="en-CA"/>
        </w:rPr>
        <w:t>Contrecœur</w:t>
      </w:r>
      <w:r w:rsidR="004054E1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12414B" w:rsidRPr="00845C1E">
        <w:rPr>
          <w:rFonts w:asciiTheme="majorHAnsi" w:hAnsiTheme="majorHAnsi" w:cs="Arial"/>
          <w:bCs/>
          <w:sz w:val="22"/>
          <w:szCs w:val="22"/>
          <w:lang w:val="en-CA"/>
        </w:rPr>
        <w:t>QC</w:t>
      </w:r>
    </w:p>
    <w:p w14:paraId="5F415299" w14:textId="3FD7B22C" w:rsidR="006146FA" w:rsidRPr="00845C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Collaborate in the organization and animation of special days</w:t>
      </w:r>
    </w:p>
    <w:p w14:paraId="50DB0CD6" w14:textId="577BF63E" w:rsidR="00301616" w:rsidRPr="00845C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sz w:val="22"/>
          <w:szCs w:val="22"/>
        </w:rPr>
        <w:t>Ensures the safety of children</w:t>
      </w:r>
    </w:p>
    <w:p w14:paraId="24239DA8" w14:textId="56363361" w:rsidR="00301844" w:rsidRPr="00845C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</w:t>
      </w:r>
      <w:r w:rsidR="00F36254" w:rsidRPr="00845C1E">
        <w:rPr>
          <w:rFonts w:asciiTheme="majorHAnsi" w:hAnsiTheme="majorHAnsi" w:cs="Arial"/>
          <w:color w:val="000000" w:themeColor="text1"/>
          <w:sz w:val="22"/>
          <w:szCs w:val="22"/>
        </w:rPr>
        <w:t>T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eamwork</w:t>
      </w:r>
      <w:r w:rsidR="00955289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F36254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P</w:t>
      </w:r>
      <w:r w:rsidR="00955289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atience</w:t>
      </w:r>
      <w:r w:rsidR="00A411F0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, </w:t>
      </w:r>
      <w:r w:rsidR="004C1697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V</w:t>
      </w:r>
      <w:r w:rsidR="00AB030F" w:rsidRPr="00845C1E">
        <w:rPr>
          <w:rFonts w:asciiTheme="majorHAnsi" w:hAnsiTheme="majorHAnsi" w:cs="Arial"/>
          <w:bCs/>
          <w:color w:val="000000" w:themeColor="text1"/>
          <w:sz w:val="22"/>
          <w:szCs w:val="22"/>
        </w:rPr>
        <w:t>igilance</w:t>
      </w:r>
    </w:p>
    <w:p w14:paraId="46E6C78F" w14:textId="77777777" w:rsidR="00F701D0" w:rsidRDefault="00F701D0" w:rsidP="00E74735">
      <w:pPr>
        <w:pStyle w:val="Title"/>
        <w:spacing w:after="120"/>
        <w:rPr>
          <w:rStyle w:val="Strong"/>
          <w:rFonts w:cs="Arial"/>
          <w:color w:val="auto"/>
          <w:sz w:val="26"/>
          <w:szCs w:val="26"/>
          <w:lang w:val="en-CA"/>
        </w:rPr>
      </w:pPr>
    </w:p>
    <w:p w14:paraId="1F13B735" w14:textId="785DF0AB" w:rsidR="00E74735" w:rsidRPr="00845C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PROJECTS </w:t>
      </w:r>
    </w:p>
    <w:p w14:paraId="526828F2" w14:textId="4FB66DB9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Simple 3D engine from scratch (Personal)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2019</w:t>
      </w:r>
    </w:p>
    <w:p w14:paraId="00F7AAB4" w14:textId="3FE88384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Built a simple 3D engine in C++</w:t>
      </w:r>
      <w:r w:rsidR="00F701D0">
        <w:rPr>
          <w:rFonts w:asciiTheme="majorHAnsi" w:hAnsiTheme="majorHAnsi" w:cs="Arial"/>
          <w:bCs/>
          <w:sz w:val="22"/>
          <w:szCs w:val="22"/>
        </w:rPr>
        <w:t xml:space="preserve"> and Java</w:t>
      </w:r>
      <w:r w:rsidRPr="00845C1E">
        <w:rPr>
          <w:rFonts w:asciiTheme="majorHAnsi" w:hAnsiTheme="majorHAnsi" w:cs="Arial"/>
          <w:bCs/>
          <w:sz w:val="22"/>
          <w:szCs w:val="22"/>
        </w:rPr>
        <w:t xml:space="preserve"> from scratch</w:t>
      </w:r>
    </w:p>
    <w:p w14:paraId="385C6640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mathematics such as: Vector operations, Matrix operations, Matrix multiplications, Vector projections, sorting.</w:t>
      </w:r>
    </w:p>
    <w:p w14:paraId="4BCB7B32" w14:textId="42A319B9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The engine could display simple 3D shapes such as cube</w:t>
      </w:r>
      <w:r w:rsidR="008E01C7">
        <w:rPr>
          <w:rFonts w:asciiTheme="majorHAnsi" w:hAnsiTheme="majorHAnsi" w:cs="Arial"/>
          <w:bCs/>
          <w:sz w:val="22"/>
          <w:szCs w:val="22"/>
        </w:rPr>
        <w:t>s or obj files to the screen</w:t>
      </w:r>
      <w:bookmarkStart w:id="0" w:name="_GoBack"/>
      <w:bookmarkEnd w:id="0"/>
      <w:r w:rsidR="00935E16" w:rsidRPr="00845C1E">
        <w:rPr>
          <w:rFonts w:asciiTheme="majorHAnsi" w:hAnsiTheme="majorHAnsi" w:cs="Arial"/>
          <w:bCs/>
          <w:sz w:val="22"/>
          <w:szCs w:val="22"/>
        </w:rPr>
        <w:t>.</w:t>
      </w:r>
    </w:p>
    <w:p w14:paraId="5841F937" w14:textId="4C2F9646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 xml:space="preserve">Core Matrix and Vector manipulations, Understanding </w:t>
      </w:r>
      <w:r w:rsidR="00F8539F" w:rsidRPr="00845C1E">
        <w:rPr>
          <w:rFonts w:asciiTheme="majorHAnsi" w:hAnsiTheme="majorHAnsi" w:cs="Arial"/>
          <w:color w:val="000000" w:themeColor="text1"/>
          <w:sz w:val="22"/>
          <w:szCs w:val="22"/>
        </w:rPr>
        <w:t>computer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 xml:space="preserve"> graphics and 3D </w:t>
      </w:r>
      <w:r w:rsidR="00F8539F" w:rsidRPr="00845C1E">
        <w:rPr>
          <w:rFonts w:asciiTheme="majorHAnsi" w:hAnsiTheme="majorHAnsi" w:cs="Arial"/>
          <w:color w:val="000000" w:themeColor="text1"/>
          <w:sz w:val="22"/>
          <w:szCs w:val="22"/>
        </w:rPr>
        <w:t>rendering</w:t>
      </w:r>
    </w:p>
    <w:p w14:paraId="76029AD4" w14:textId="77777777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p w14:paraId="5CFAADC7" w14:textId="249C40F4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2D GUI sudoku solver (Personal)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2019</w:t>
      </w:r>
    </w:p>
    <w:p w14:paraId="17E98163" w14:textId="77777777" w:rsidR="00E74735" w:rsidRPr="00845C1E" w:rsidRDefault="00E74735" w:rsidP="00E74735">
      <w:pPr>
        <w:tabs>
          <w:tab w:val="left" w:pos="5387"/>
          <w:tab w:val="right" w:pos="9214"/>
        </w:tabs>
        <w:jc w:val="both"/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Concordia University, Montreal, QC</w:t>
      </w:r>
    </w:p>
    <w:p w14:paraId="7415817D" w14:textId="4091532C" w:rsidR="00E74735" w:rsidRPr="00845C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Building</w:t>
      </w:r>
      <w:r w:rsidR="00E74735" w:rsidRPr="00845C1E">
        <w:rPr>
          <w:rFonts w:asciiTheme="majorHAnsi" w:hAnsiTheme="majorHAnsi" w:cs="Arial"/>
          <w:bCs/>
          <w:sz w:val="22"/>
          <w:szCs w:val="22"/>
        </w:rPr>
        <w:t xml:space="preserve"> a Graphical user interface of a Sudoku board solver</w:t>
      </w:r>
    </w:p>
    <w:p w14:paraId="78158008" w14:textId="15510A56" w:rsidR="00E74735" w:rsidRPr="00845C1E" w:rsidRDefault="00175A68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 xml:space="preserve">Understanding </w:t>
      </w:r>
      <w:r w:rsidR="00E74735" w:rsidRPr="00845C1E">
        <w:rPr>
          <w:rFonts w:asciiTheme="majorHAnsi" w:hAnsiTheme="majorHAnsi" w:cs="Arial"/>
          <w:bCs/>
          <w:sz w:val="22"/>
          <w:szCs w:val="22"/>
        </w:rPr>
        <w:t>a lot of computer science aspects such as: Recursion, Backtracking algorithm, Dealing with 2D graphics</w:t>
      </w:r>
    </w:p>
    <w:p w14:paraId="6BDDBB33" w14:textId="77777777" w:rsidR="00E74735" w:rsidRPr="00845C1E" w:rsidRDefault="00E74735" w:rsidP="00E74735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845C1E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Core Competencies:  </w:t>
      </w:r>
      <w:r w:rsidRPr="00845C1E">
        <w:rPr>
          <w:rFonts w:asciiTheme="majorHAnsi" w:hAnsiTheme="majorHAnsi" w:cs="Arial"/>
          <w:color w:val="000000" w:themeColor="text1"/>
          <w:sz w:val="22"/>
          <w:szCs w:val="22"/>
        </w:rPr>
        <w:t>Critical thinking, Problem analysis, Algorithm design and knowledge</w:t>
      </w:r>
    </w:p>
    <w:p w14:paraId="34637CF4" w14:textId="77777777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</w:p>
    <w:p w14:paraId="67BD65FE" w14:textId="197495F4" w:rsidR="00E74735" w:rsidRPr="00845C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sz w:val="22"/>
          <w:szCs w:val="22"/>
          <w:lang w:val="en-CA"/>
        </w:rPr>
        <w:t xml:space="preserve">2D HTML canvas </w:t>
      </w:r>
      <w:r w:rsidR="0026020B" w:rsidRPr="00845C1E">
        <w:rPr>
          <w:rFonts w:asciiTheme="majorHAnsi" w:hAnsiTheme="majorHAnsi" w:cs="Arial"/>
          <w:b/>
          <w:sz w:val="22"/>
          <w:szCs w:val="22"/>
          <w:lang w:val="en-CA"/>
        </w:rPr>
        <w:t>game</w:t>
      </w:r>
      <w:r w:rsidR="0026020B" w:rsidRPr="00845C1E">
        <w:rPr>
          <w:rFonts w:asciiTheme="majorHAnsi" w:hAnsiTheme="majorHAnsi" w:cs="Arial"/>
          <w:b/>
          <w:color w:val="000000" w:themeColor="text1"/>
          <w:sz w:val="22"/>
          <w:szCs w:val="22"/>
          <w:lang w:val="en-CA"/>
        </w:rPr>
        <w:t xml:space="preserve"> (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>Personal)</w:t>
      </w:r>
      <w:r w:rsidRPr="00845C1E">
        <w:rPr>
          <w:rFonts w:asciiTheme="majorHAnsi" w:hAnsiTheme="majorHAnsi" w:cs="Arial"/>
          <w:b/>
          <w:sz w:val="22"/>
          <w:szCs w:val="22"/>
          <w:lang w:val="en-CA"/>
        </w:rPr>
        <w:tab/>
        <w:t>2018</w:t>
      </w:r>
    </w:p>
    <w:p w14:paraId="67FEBACE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Built a 2D game using HTML5, CSS and JavaScript</w:t>
      </w:r>
    </w:p>
    <w:p w14:paraId="32516281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fair amount of mathematics such as: Collision detection</w:t>
      </w:r>
    </w:p>
    <w:p w14:paraId="773CB764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845C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Involved a lot of server-side programming such as: Sockets sending and handling, Saving to databases with NodeJS</w:t>
      </w:r>
    </w:p>
    <w:p w14:paraId="6E841019" w14:textId="77777777" w:rsidR="00E74735" w:rsidRPr="00845C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</w:p>
    <w:p w14:paraId="7130B08D" w14:textId="77777777" w:rsidR="00A00090" w:rsidRPr="00845C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73F2116C" w14:textId="77777777" w:rsidR="00DC690D" w:rsidRPr="00845C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 xml:space="preserve">VOLUNTEER WORK </w:t>
      </w:r>
    </w:p>
    <w:p w14:paraId="28935459" w14:textId="3CDBDE6D" w:rsidR="00625669" w:rsidRPr="00845C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Library </w:t>
      </w:r>
      <w:r w:rsidR="003A5386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O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rganizer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6549B2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Aug</w:t>
      </w:r>
      <w:r w:rsidR="00A6152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ust</w:t>
      </w:r>
      <w:r w:rsidR="00AE6EA0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A6152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2015-April</w:t>
      </w:r>
      <w:r w:rsidR="00625669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201</w:t>
      </w:r>
      <w:r w:rsidR="00786CDB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6</w:t>
      </w:r>
    </w:p>
    <w:p w14:paraId="37179467" w14:textId="5B37AC60" w:rsidR="00DC690D" w:rsidRPr="00845C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Cs/>
          <w:sz w:val="22"/>
          <w:szCs w:val="22"/>
          <w:lang w:val="en-CA"/>
        </w:rPr>
        <w:t>Public library</w:t>
      </w:r>
      <w:r w:rsidR="00DC690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845C1E">
        <w:rPr>
          <w:rFonts w:asciiTheme="majorHAnsi" w:hAnsiTheme="majorHAnsi" w:cs="Arial"/>
          <w:bCs/>
          <w:sz w:val="22"/>
          <w:szCs w:val="22"/>
          <w:lang w:val="en-CA"/>
        </w:rPr>
        <w:t>Contrecœur</w:t>
      </w:r>
      <w:r w:rsidR="00DC690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270048" w:rsidRPr="00845C1E">
        <w:rPr>
          <w:rFonts w:asciiTheme="majorHAnsi" w:hAnsiTheme="majorHAnsi" w:cs="Arial"/>
          <w:bCs/>
          <w:sz w:val="22"/>
          <w:szCs w:val="22"/>
          <w:lang w:val="en-CA"/>
        </w:rPr>
        <w:t>QC</w:t>
      </w:r>
      <w:r w:rsidR="00DC690D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 xml:space="preserve"> </w:t>
      </w:r>
      <w:r w:rsidR="00DC690D"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1EA5047E" w14:textId="20BD7BF9" w:rsidR="00DC690D" w:rsidRPr="00845C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  <w:sz w:val="22"/>
          <w:szCs w:val="22"/>
        </w:rPr>
      </w:pPr>
      <w:r w:rsidRPr="00845C1E">
        <w:rPr>
          <w:rFonts w:asciiTheme="majorHAnsi" w:hAnsiTheme="majorHAnsi" w:cs="Arial"/>
          <w:bCs/>
          <w:sz w:val="22"/>
          <w:szCs w:val="22"/>
        </w:rPr>
        <w:t>Helped improv</w:t>
      </w:r>
      <w:r w:rsidR="00B24781" w:rsidRPr="00845C1E">
        <w:rPr>
          <w:rFonts w:asciiTheme="majorHAnsi" w:hAnsiTheme="majorHAnsi" w:cs="Arial"/>
          <w:bCs/>
          <w:sz w:val="22"/>
          <w:szCs w:val="22"/>
        </w:rPr>
        <w:t>ing</w:t>
      </w:r>
      <w:r w:rsidRPr="00845C1E">
        <w:rPr>
          <w:rFonts w:asciiTheme="majorHAnsi" w:hAnsiTheme="majorHAnsi" w:cs="Arial"/>
          <w:bCs/>
          <w:sz w:val="22"/>
          <w:szCs w:val="22"/>
        </w:rPr>
        <w:t xml:space="preserve"> book searching and sorting in the public library of </w:t>
      </w:r>
      <w:r w:rsidR="00CC6EAB" w:rsidRPr="00845C1E">
        <w:rPr>
          <w:rFonts w:asciiTheme="majorHAnsi" w:hAnsiTheme="majorHAnsi" w:cs="Arial"/>
          <w:bCs/>
          <w:sz w:val="22"/>
          <w:szCs w:val="22"/>
        </w:rPr>
        <w:t>Contrecœur</w:t>
      </w:r>
    </w:p>
    <w:p w14:paraId="3BAA1DC8" w14:textId="77777777" w:rsidR="00A00090" w:rsidRPr="00845C1E" w:rsidRDefault="00A00090" w:rsidP="00C56B8C">
      <w:pPr>
        <w:pStyle w:val="Title"/>
        <w:rPr>
          <w:rStyle w:val="Strong"/>
          <w:rFonts w:cs="Arial"/>
          <w:color w:val="auto"/>
          <w:sz w:val="16"/>
          <w:szCs w:val="16"/>
          <w:lang w:val="en-CA"/>
        </w:rPr>
      </w:pPr>
    </w:p>
    <w:p w14:paraId="08454A7E" w14:textId="77777777" w:rsidR="00C56B8C" w:rsidRPr="00845C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6"/>
          <w:szCs w:val="26"/>
          <w:lang w:val="en-CA"/>
        </w:rPr>
      </w:pPr>
      <w:r w:rsidRPr="00845C1E">
        <w:rPr>
          <w:rStyle w:val="Strong"/>
          <w:rFonts w:cs="Arial"/>
          <w:color w:val="auto"/>
          <w:sz w:val="26"/>
          <w:szCs w:val="26"/>
          <w:lang w:val="en-CA"/>
        </w:rPr>
        <w:t>INTERESTS</w:t>
      </w:r>
    </w:p>
    <w:p w14:paraId="6547662A" w14:textId="45D0B27F" w:rsidR="004054E1" w:rsidRPr="00845C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Reading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802E8D" w:rsidRPr="00845C1E">
        <w:rPr>
          <w:rFonts w:asciiTheme="majorHAnsi" w:hAnsiTheme="majorHAnsi" w:cs="Arial"/>
          <w:bCs/>
          <w:sz w:val="22"/>
          <w:szCs w:val="22"/>
          <w:lang w:val="en-CA"/>
        </w:rPr>
        <w:t>Physics</w:t>
      </w:r>
      <w:r w:rsidR="006D7540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, </w:t>
      </w:r>
      <w:r w:rsidR="003A5386" w:rsidRPr="00845C1E">
        <w:rPr>
          <w:rFonts w:asciiTheme="majorHAnsi" w:hAnsiTheme="majorHAnsi" w:cs="Arial"/>
          <w:bCs/>
          <w:sz w:val="22"/>
          <w:szCs w:val="22"/>
          <w:lang w:val="en-CA"/>
        </w:rPr>
        <w:t>m</w:t>
      </w:r>
      <w:r w:rsidR="006D7540" w:rsidRPr="00845C1E">
        <w:rPr>
          <w:rFonts w:asciiTheme="majorHAnsi" w:hAnsiTheme="majorHAnsi" w:cs="Arial"/>
          <w:bCs/>
          <w:sz w:val="22"/>
          <w:szCs w:val="22"/>
          <w:lang w:val="en-CA"/>
        </w:rPr>
        <w:t>ath</w:t>
      </w:r>
      <w:r w:rsidR="00802E8D" w:rsidRPr="00845C1E">
        <w:rPr>
          <w:rFonts w:asciiTheme="majorHAnsi" w:hAnsiTheme="majorHAnsi" w:cs="Arial"/>
          <w:bCs/>
          <w:sz w:val="22"/>
          <w:szCs w:val="22"/>
          <w:lang w:val="en-CA"/>
        </w:rPr>
        <w:t xml:space="preserve"> and programming books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</w:p>
    <w:p w14:paraId="7F274168" w14:textId="77777777" w:rsidR="004054E1" w:rsidRPr="00845C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Sports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9221FB" w:rsidRPr="00845C1E">
        <w:rPr>
          <w:rFonts w:asciiTheme="majorHAnsi" w:hAnsiTheme="majorHAnsi" w:cs="Arial"/>
          <w:bCs/>
          <w:sz w:val="22"/>
          <w:szCs w:val="22"/>
          <w:lang w:val="en-CA"/>
        </w:rPr>
        <w:t>Soccer, badminton</w:t>
      </w:r>
    </w:p>
    <w:p w14:paraId="20051F0E" w14:textId="725C87A1" w:rsidR="004054E1" w:rsidRPr="00845C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sz w:val="22"/>
          <w:szCs w:val="22"/>
          <w:lang w:val="en-CA"/>
        </w:rPr>
      </w:pP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>Passions</w:t>
      </w:r>
      <w:r w:rsidRPr="00845C1E">
        <w:rPr>
          <w:rFonts w:asciiTheme="majorHAnsi" w:hAnsiTheme="majorHAnsi" w:cs="Arial"/>
          <w:b/>
          <w:bCs/>
          <w:sz w:val="22"/>
          <w:szCs w:val="22"/>
          <w:lang w:val="en-CA"/>
        </w:rPr>
        <w:tab/>
      </w:r>
      <w:r w:rsidR="00FA74A1" w:rsidRPr="00845C1E">
        <w:rPr>
          <w:rFonts w:asciiTheme="majorHAnsi" w:hAnsiTheme="majorHAnsi" w:cs="Arial"/>
          <w:bCs/>
          <w:sz w:val="22"/>
          <w:szCs w:val="22"/>
          <w:lang w:val="en-CA"/>
        </w:rPr>
        <w:t>Gaming</w:t>
      </w:r>
      <w:r w:rsidR="008D768F" w:rsidRPr="00845C1E">
        <w:rPr>
          <w:rFonts w:asciiTheme="majorHAnsi" w:hAnsiTheme="majorHAnsi" w:cs="Arial"/>
          <w:bCs/>
          <w:sz w:val="22"/>
          <w:szCs w:val="22"/>
          <w:lang w:val="en-CA"/>
        </w:rPr>
        <w:t>, programming</w:t>
      </w:r>
      <w:r w:rsidR="006D2EAB" w:rsidRPr="00845C1E">
        <w:rPr>
          <w:rFonts w:asciiTheme="majorHAnsi" w:hAnsiTheme="majorHAnsi" w:cs="Arial"/>
          <w:bCs/>
          <w:sz w:val="22"/>
          <w:szCs w:val="22"/>
          <w:lang w:val="en-CA"/>
        </w:rPr>
        <w:t>, physics</w:t>
      </w:r>
    </w:p>
    <w:sectPr w:rsidR="004054E1" w:rsidRPr="00845C1E" w:rsidSect="00625669">
      <w:headerReference w:type="default" r:id="rId10"/>
      <w:footerReference w:type="default" r:id="rId11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AFF77" w14:textId="77777777" w:rsidR="007F283E" w:rsidRDefault="007F283E" w:rsidP="00EE342F">
      <w:r>
        <w:separator/>
      </w:r>
    </w:p>
  </w:endnote>
  <w:endnote w:type="continuationSeparator" w:id="0">
    <w:p w14:paraId="2EE75397" w14:textId="77777777" w:rsidR="007F283E" w:rsidRDefault="007F283E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863AE" w14:textId="77777777" w:rsidR="007F283E" w:rsidRDefault="007F283E" w:rsidP="00EE342F">
      <w:r>
        <w:separator/>
      </w:r>
    </w:p>
  </w:footnote>
  <w:footnote w:type="continuationSeparator" w:id="0">
    <w:p w14:paraId="2FFB6691" w14:textId="77777777" w:rsidR="007F283E" w:rsidRDefault="007F283E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9459A"/>
    <w:rsid w:val="00194998"/>
    <w:rsid w:val="001979CE"/>
    <w:rsid w:val="001B5280"/>
    <w:rsid w:val="001B538A"/>
    <w:rsid w:val="001C5AEB"/>
    <w:rsid w:val="001D3973"/>
    <w:rsid w:val="001D3EA8"/>
    <w:rsid w:val="001D79D7"/>
    <w:rsid w:val="001F5AFC"/>
    <w:rsid w:val="00206705"/>
    <w:rsid w:val="0021103F"/>
    <w:rsid w:val="00214D0A"/>
    <w:rsid w:val="00215BD4"/>
    <w:rsid w:val="0022059B"/>
    <w:rsid w:val="0023234A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5B3A"/>
    <w:rsid w:val="002A6B18"/>
    <w:rsid w:val="002A7787"/>
    <w:rsid w:val="002B2132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2553E"/>
    <w:rsid w:val="00430A8A"/>
    <w:rsid w:val="00441B95"/>
    <w:rsid w:val="00441DDD"/>
    <w:rsid w:val="004436B4"/>
    <w:rsid w:val="00446197"/>
    <w:rsid w:val="00460879"/>
    <w:rsid w:val="0046357A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30B0A"/>
    <w:rsid w:val="0053119A"/>
    <w:rsid w:val="00550BD1"/>
    <w:rsid w:val="00553873"/>
    <w:rsid w:val="00556000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E09F7"/>
    <w:rsid w:val="006101A0"/>
    <w:rsid w:val="00612B0D"/>
    <w:rsid w:val="006146FA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B7411"/>
    <w:rsid w:val="006B796C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B202F"/>
    <w:rsid w:val="007B276C"/>
    <w:rsid w:val="007D0547"/>
    <w:rsid w:val="007D2CB4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BB2"/>
    <w:rsid w:val="00866812"/>
    <w:rsid w:val="008867EB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30F3A"/>
    <w:rsid w:val="0093156F"/>
    <w:rsid w:val="009317D8"/>
    <w:rsid w:val="00935E16"/>
    <w:rsid w:val="0093609D"/>
    <w:rsid w:val="00951B55"/>
    <w:rsid w:val="00955289"/>
    <w:rsid w:val="0096163E"/>
    <w:rsid w:val="0097240D"/>
    <w:rsid w:val="009749D8"/>
    <w:rsid w:val="00974A3B"/>
    <w:rsid w:val="00977E18"/>
    <w:rsid w:val="0099064E"/>
    <w:rsid w:val="0099390F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73FC4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70991"/>
    <w:rsid w:val="00BA6E86"/>
    <w:rsid w:val="00BA7738"/>
    <w:rsid w:val="00BB60EE"/>
    <w:rsid w:val="00BE3222"/>
    <w:rsid w:val="00BE7C31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82FC2"/>
    <w:rsid w:val="00DC690D"/>
    <w:rsid w:val="00DD1A1B"/>
    <w:rsid w:val="00DD5974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A7D24"/>
    <w:rsid w:val="00EB1869"/>
    <w:rsid w:val="00EB6EA3"/>
    <w:rsid w:val="00EC5A30"/>
    <w:rsid w:val="00EE25D7"/>
    <w:rsid w:val="00EE342F"/>
    <w:rsid w:val="00F00B13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diji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1A47F-2428-45A5-AAEF-5CA26BF5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491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153</cp:revision>
  <cp:lastPrinted>2016-10-07T15:01:00Z</cp:lastPrinted>
  <dcterms:created xsi:type="dcterms:W3CDTF">2019-12-19T15:40:00Z</dcterms:created>
  <dcterms:modified xsi:type="dcterms:W3CDTF">2020-03-07T21:33:00Z</dcterms:modified>
</cp:coreProperties>
</file>