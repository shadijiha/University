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124F" w14:textId="50B445A1" w:rsidR="005A1EFC" w:rsidRPr="00430A8A" w:rsidRDefault="00430A8A" w:rsidP="001D79D7">
      <w:pPr>
        <w:pStyle w:val="Heading2"/>
        <w:keepNext/>
        <w:keepLines/>
        <w:widowControl/>
        <w:contextualSpacing/>
        <w:jc w:val="center"/>
        <w:rPr>
          <w:rStyle w:val="Strong"/>
          <w:color w:val="000000" w:themeColor="text1"/>
          <w:sz w:val="44"/>
          <w:szCs w:val="44"/>
        </w:rPr>
      </w:pPr>
      <w:r w:rsidRPr="00430A8A">
        <w:rPr>
          <w:rStyle w:val="Strong"/>
          <w:color w:val="000000" w:themeColor="text1"/>
          <w:sz w:val="44"/>
          <w:szCs w:val="44"/>
        </w:rPr>
        <w:t>SHADI JIHA</w:t>
      </w:r>
    </w:p>
    <w:p w14:paraId="6998493C" w14:textId="0F15CB0F" w:rsidR="001D79D7" w:rsidRDefault="00D301A5" w:rsidP="00C76CF0">
      <w:pPr>
        <w:jc w:val="center"/>
        <w:rPr>
          <w:rFonts w:asciiTheme="majorHAnsi" w:hAnsiTheme="majorHAnsi" w:cs="Arial"/>
          <w:sz w:val="22"/>
          <w:szCs w:val="22"/>
          <w:lang w:val="en-CA"/>
        </w:rPr>
      </w:pPr>
      <w:r>
        <w:rPr>
          <w:rFonts w:asciiTheme="majorHAnsi" w:hAnsiTheme="majorHAnsi" w:cs="Arial"/>
          <w:sz w:val="22"/>
          <w:szCs w:val="22"/>
          <w:lang w:val="en-CA"/>
        </w:rPr>
        <w:t>Tel: (450) 401-3300</w:t>
      </w:r>
    </w:p>
    <w:p w14:paraId="521BCA80" w14:textId="77777777" w:rsidR="00C76CF0" w:rsidRPr="00C76CF0" w:rsidRDefault="00C76CF0" w:rsidP="00C76CF0">
      <w:pPr>
        <w:jc w:val="center"/>
        <w:rPr>
          <w:rStyle w:val="Hyperlink"/>
          <w:color w:val="auto"/>
          <w:u w:val="none"/>
          <w:lang w:val="en-CA" w:eastAsia="en-CA"/>
        </w:rPr>
      </w:pPr>
    </w:p>
    <w:p w14:paraId="123E6435" w14:textId="77777777" w:rsidR="00214D0A" w:rsidRPr="00430A8A" w:rsidRDefault="00214D0A" w:rsidP="00CA5E16">
      <w:pPr>
        <w:pStyle w:val="Title"/>
        <w:spacing w:after="0"/>
        <w:jc w:val="center"/>
        <w:rPr>
          <w:rStyle w:val="Strong"/>
          <w:rFonts w:cs="Arial"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>SUMMARY OF SKILLS AND QUALIFICATIONS</w:t>
      </w:r>
    </w:p>
    <w:p w14:paraId="7E96FDD2" w14:textId="2BBB04ED" w:rsidR="007910B4" w:rsidRPr="00430A8A" w:rsidRDefault="007910B4" w:rsidP="007910B4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Operating Systems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│</w:t>
      </w:r>
      <w:r w:rsidR="0099390F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Windows </w:t>
      </w:r>
      <w:r w:rsidR="004436B4" w:rsidRPr="00430A8A">
        <w:rPr>
          <w:rFonts w:asciiTheme="majorHAnsi" w:hAnsiTheme="majorHAnsi" w:cs="Arial"/>
          <w:sz w:val="22"/>
          <w:szCs w:val="22"/>
          <w:lang w:val="en-CA"/>
        </w:rPr>
        <w:t>10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Windows 7</w:t>
      </w:r>
    </w:p>
    <w:p w14:paraId="019466D1" w14:textId="78F548FF" w:rsidR="007910B4" w:rsidRPr="00430A8A" w:rsidRDefault="007910B4" w:rsidP="00CA5E16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Applications 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99390F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CA5E16" w:rsidRPr="00430A8A">
        <w:rPr>
          <w:rFonts w:asciiTheme="majorHAnsi" w:hAnsiTheme="majorHAnsi" w:cs="Arial"/>
          <w:sz w:val="22"/>
          <w:szCs w:val="22"/>
          <w:lang w:val="en-CA"/>
        </w:rPr>
        <w:t>Microsoft</w:t>
      </w: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Office: Word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Excel</w:t>
      </w:r>
      <w:r w:rsidR="00430A8A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>PPT</w:t>
      </w:r>
      <w:r w:rsidR="00430A8A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</w:t>
      </w:r>
      <w:r w:rsidR="004436B4" w:rsidRPr="00430A8A">
        <w:rPr>
          <w:rFonts w:asciiTheme="majorHAnsi" w:hAnsiTheme="majorHAnsi" w:cs="Arial"/>
          <w:bCs/>
          <w:sz w:val="22"/>
          <w:szCs w:val="22"/>
          <w:lang w:val="en-CA"/>
        </w:rPr>
        <w:t>Microsoft Visual Studio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 • Eclipse</w:t>
      </w:r>
    </w:p>
    <w:p w14:paraId="3539076A" w14:textId="7800DD41" w:rsidR="00214D0A" w:rsidRPr="00430A8A" w:rsidRDefault="00214D0A" w:rsidP="00CA5E16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Program</w:t>
      </w:r>
      <w:r w:rsidR="008E098B" w:rsidRPr="00430A8A">
        <w:rPr>
          <w:rFonts w:asciiTheme="majorHAnsi" w:hAnsiTheme="majorHAnsi" w:cs="Arial"/>
          <w:b/>
          <w:sz w:val="22"/>
          <w:szCs w:val="22"/>
          <w:lang w:val="en-CA"/>
        </w:rPr>
        <w:t>m</w:t>
      </w: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ing</w:t>
      </w:r>
      <w:r w:rsidR="004436B4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99390F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C++</w:t>
      </w:r>
      <w:r w:rsidR="00280DC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660ABB" w:rsidRPr="00430A8A">
        <w:rPr>
          <w:rFonts w:asciiTheme="majorHAnsi" w:hAnsiTheme="majorHAnsi" w:cs="Arial"/>
          <w:sz w:val="22"/>
          <w:szCs w:val="22"/>
          <w:lang w:val="en-CA"/>
        </w:rPr>
        <w:t>C#</w:t>
      </w:r>
      <w:r w:rsidR="00280DCA">
        <w:rPr>
          <w:rFonts w:asciiTheme="majorHAnsi" w:hAnsiTheme="majorHAnsi" w:cs="Arial"/>
          <w:sz w:val="22"/>
          <w:szCs w:val="22"/>
          <w:lang w:val="en-CA"/>
        </w:rPr>
        <w:t xml:space="preserve"> (beginner)</w:t>
      </w:r>
      <w:r w:rsidR="00B5421E" w:rsidRPr="00B542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B5421E"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="00B5421E">
        <w:rPr>
          <w:rFonts w:asciiTheme="majorHAnsi" w:hAnsiTheme="majorHAnsi" w:cs="Arial"/>
          <w:sz w:val="22"/>
          <w:szCs w:val="22"/>
          <w:lang w:val="en-CA"/>
        </w:rPr>
        <w:t xml:space="preserve"> Python (beginner)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60ABB"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Java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8E098B" w:rsidRPr="00430A8A">
        <w:rPr>
          <w:rFonts w:asciiTheme="majorHAnsi" w:hAnsiTheme="majorHAnsi" w:cs="Arial"/>
          <w:sz w:val="22"/>
          <w:szCs w:val="22"/>
          <w:lang w:val="en-CA"/>
        </w:rPr>
        <w:t>JavaScript</w:t>
      </w:r>
      <w:r w:rsidR="00AC1CCD">
        <w:rPr>
          <w:rFonts w:asciiTheme="majorHAnsi" w:hAnsiTheme="majorHAnsi" w:cs="Arial"/>
          <w:sz w:val="22"/>
          <w:szCs w:val="22"/>
          <w:lang w:val="en-CA"/>
        </w:rPr>
        <w:t>/TypeScript</w:t>
      </w:r>
      <w:r w:rsidR="008E098B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4436B4" w:rsidRPr="00430A8A">
        <w:rPr>
          <w:rFonts w:asciiTheme="majorHAnsi" w:hAnsiTheme="majorHAnsi" w:cs="Arial"/>
          <w:sz w:val="22"/>
          <w:szCs w:val="22"/>
          <w:lang w:val="en-CA"/>
        </w:rPr>
        <w:t>•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5B509E">
        <w:rPr>
          <w:rFonts w:asciiTheme="majorHAnsi" w:hAnsiTheme="majorHAnsi" w:cs="Arial"/>
          <w:sz w:val="22"/>
          <w:szCs w:val="22"/>
          <w:lang w:val="en-CA"/>
        </w:rPr>
        <w:t>HTML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CSS</w:t>
      </w:r>
      <w:r w:rsidR="0099390F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</w:p>
    <w:p w14:paraId="67DE3CC8" w14:textId="3D77012D" w:rsidR="0099390F" w:rsidRPr="00430A8A" w:rsidRDefault="0099390F" w:rsidP="0099390F">
      <w:pPr>
        <w:tabs>
          <w:tab w:val="right" w:pos="-4111"/>
          <w:tab w:val="right" w:pos="851"/>
          <w:tab w:val="left" w:pos="1701"/>
        </w:tabs>
        <w:spacing w:after="60"/>
        <w:ind w:left="1134" w:right="162" w:hanging="1134"/>
        <w:rPr>
          <w:rFonts w:asciiTheme="majorHAnsi" w:hAnsiTheme="majorHAnsi" w:cs="Arial"/>
          <w:b/>
          <w:color w:val="000000" w:themeColor="text1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Platforms</w:t>
      </w:r>
      <w:r w:rsidRPr="00430A8A">
        <w:rPr>
          <w:rFonts w:asciiTheme="majorHAnsi" w:hAnsiTheme="majorHAnsi" w:cs="Arial"/>
          <w:b/>
          <w:color w:val="000000" w:themeColor="text1"/>
          <w:sz w:val="22"/>
          <w:szCs w:val="22"/>
          <w:lang w:val="en-CA"/>
        </w:rPr>
        <w:t xml:space="preserve">│ </w:t>
      </w:r>
      <w:r w:rsidR="00AD434A" w:rsidRPr="00430A8A">
        <w:rPr>
          <w:rFonts w:asciiTheme="majorHAnsi" w:hAnsiTheme="majorHAnsi" w:cs="Arial"/>
          <w:color w:val="000000" w:themeColor="text1"/>
          <w:sz w:val="22"/>
          <w:szCs w:val="22"/>
          <w:lang w:val="en-CA"/>
        </w:rPr>
        <w:t xml:space="preserve">NodeJS </w:t>
      </w:r>
      <w:r w:rsidR="00AD434A" w:rsidRPr="00430A8A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734DEF">
        <w:rPr>
          <w:rFonts w:asciiTheme="majorHAnsi" w:hAnsiTheme="majorHAnsi" w:cs="Arial"/>
          <w:sz w:val="22"/>
          <w:szCs w:val="22"/>
          <w:lang w:val="en-CA"/>
        </w:rPr>
        <w:t>React (beginner)</w:t>
      </w:r>
    </w:p>
    <w:p w14:paraId="53CEB0BD" w14:textId="71D62B18" w:rsidR="006C2591" w:rsidRPr="00430A8A" w:rsidRDefault="00FE7B92" w:rsidP="006C2591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Other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│ 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8E098B" w:rsidRPr="00430A8A">
        <w:rPr>
          <w:rFonts w:asciiTheme="majorHAnsi" w:hAnsiTheme="majorHAnsi" w:cs="Arial"/>
          <w:sz w:val="22"/>
          <w:szCs w:val="22"/>
          <w:lang w:val="en-CA"/>
        </w:rPr>
        <w:t>Visual Studio</w:t>
      </w:r>
      <w:r w:rsidR="002E78B8">
        <w:rPr>
          <w:rFonts w:asciiTheme="majorHAnsi" w:hAnsiTheme="majorHAnsi" w:cs="Arial"/>
          <w:sz w:val="22"/>
          <w:szCs w:val="22"/>
          <w:lang w:val="en-CA"/>
        </w:rPr>
        <w:t xml:space="preserve"> Code</w:t>
      </w:r>
      <w:r w:rsidR="00583E57" w:rsidRPr="00430A8A">
        <w:rPr>
          <w:rFonts w:asciiTheme="majorHAnsi" w:hAnsiTheme="majorHAnsi" w:cs="Arial"/>
          <w:sz w:val="22"/>
          <w:szCs w:val="22"/>
          <w:lang w:val="en-CA"/>
        </w:rPr>
        <w:t xml:space="preserve"> • GitHub</w:t>
      </w:r>
    </w:p>
    <w:p w14:paraId="3B5F305B" w14:textId="5E77D1B0" w:rsidR="007910B4" w:rsidRPr="00430A8A" w:rsidRDefault="007910B4" w:rsidP="00CA5E16">
      <w:pPr>
        <w:tabs>
          <w:tab w:val="center" w:pos="-4253"/>
          <w:tab w:val="center" w:pos="-2835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Languages </w:t>
      </w:r>
      <w:r w:rsidR="00CA5E16" w:rsidRPr="00430A8A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CA5E16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French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│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Spoken &amp; Written • English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│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 xml:space="preserve">Spoken &amp; Written • </w:t>
      </w:r>
      <w:r w:rsidR="00AD434A" w:rsidRPr="00430A8A">
        <w:rPr>
          <w:rFonts w:asciiTheme="majorHAnsi" w:hAnsiTheme="majorHAnsi" w:cs="Arial"/>
          <w:sz w:val="22"/>
          <w:szCs w:val="22"/>
          <w:lang w:val="en-CA"/>
        </w:rPr>
        <w:t>Arabic</w:t>
      </w:r>
      <w:r w:rsidR="00430A8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│</w:t>
      </w:r>
      <w:r w:rsidR="00AD434A" w:rsidRPr="00430A8A">
        <w:rPr>
          <w:rFonts w:asciiTheme="majorHAnsi" w:hAnsiTheme="majorHAnsi" w:cs="Arial"/>
          <w:sz w:val="22"/>
          <w:szCs w:val="22"/>
          <w:lang w:val="en-CA"/>
        </w:rPr>
        <w:t xml:space="preserve"> Spoken &amp; Written</w:t>
      </w:r>
    </w:p>
    <w:p w14:paraId="4DCEE9E6" w14:textId="77777777" w:rsidR="00F00B13" w:rsidRPr="00430A8A" w:rsidRDefault="00CA5E16" w:rsidP="00AD434A">
      <w:pPr>
        <w:tabs>
          <w:tab w:val="right" w:pos="9214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Licenses &amp; Certifications│ 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Valid driving permit</w:t>
      </w:r>
      <w:r w:rsidR="00AD434A" w:rsidRPr="00430A8A">
        <w:rPr>
          <w:rFonts w:asciiTheme="majorHAnsi" w:hAnsiTheme="majorHAnsi" w:cs="Arial"/>
          <w:sz w:val="22"/>
          <w:szCs w:val="22"/>
          <w:lang w:val="en-CA"/>
        </w:rPr>
        <w:t xml:space="preserve"> </w:t>
      </w:r>
    </w:p>
    <w:p w14:paraId="15F00A67" w14:textId="77777777" w:rsidR="00AD434A" w:rsidRPr="00430A8A" w:rsidRDefault="00AD434A" w:rsidP="00AD434A">
      <w:pPr>
        <w:tabs>
          <w:tab w:val="right" w:pos="9214"/>
        </w:tabs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</w:p>
    <w:p w14:paraId="34CBCFD6" w14:textId="77777777" w:rsidR="00214D0A" w:rsidRPr="00430A8A" w:rsidRDefault="00214D0A" w:rsidP="00A426F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>EDUCATION</w:t>
      </w:r>
    </w:p>
    <w:p w14:paraId="09F103FC" w14:textId="62C35A8E" w:rsidR="00F3154D" w:rsidRPr="00430A8A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Bachelor of 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Computer Science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CA5E16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– 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General program </w:t>
      </w:r>
      <w:r w:rsidR="005C405C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Co-op</w:t>
      </w:r>
      <w:r w:rsidRPr="00430A8A">
        <w:rPr>
          <w:rFonts w:asciiTheme="majorHAnsi" w:hAnsiTheme="majorHAnsi" w:cs="Arial"/>
          <w:sz w:val="22"/>
          <w:szCs w:val="22"/>
          <w:lang w:val="en-CA"/>
        </w:rPr>
        <w:tab/>
      </w:r>
      <w:r w:rsidR="00580FE3" w:rsidRPr="00430A8A">
        <w:rPr>
          <w:rFonts w:asciiTheme="majorHAnsi" w:hAnsiTheme="majorHAnsi" w:cs="Arial"/>
          <w:sz w:val="22"/>
          <w:szCs w:val="22"/>
          <w:lang w:val="en-CA"/>
        </w:rPr>
        <w:t xml:space="preserve">  </w:t>
      </w:r>
      <w:r w:rsidR="00583E57" w:rsidRPr="00430A8A">
        <w:rPr>
          <w:rFonts w:asciiTheme="majorHAnsi" w:hAnsiTheme="majorHAnsi" w:cs="Arial"/>
          <w:b/>
          <w:sz w:val="22"/>
          <w:szCs w:val="22"/>
          <w:lang w:val="en-CA"/>
        </w:rPr>
        <w:t>201</w:t>
      </w:r>
      <w:r w:rsidR="00AD434A" w:rsidRPr="00430A8A">
        <w:rPr>
          <w:rFonts w:asciiTheme="majorHAnsi" w:hAnsiTheme="majorHAnsi" w:cs="Arial"/>
          <w:b/>
          <w:sz w:val="22"/>
          <w:szCs w:val="22"/>
          <w:lang w:val="en-CA"/>
        </w:rPr>
        <w:t>9</w:t>
      </w:r>
      <w:r w:rsidR="00430A8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20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22</w:t>
      </w:r>
      <w:r w:rsidR="004D7B7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A426F0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(E</w:t>
      </w:r>
      <w:r w:rsidR="004D7B7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xpected</w:t>
      </w:r>
      <w:r w:rsidR="00A426F0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)</w:t>
      </w:r>
    </w:p>
    <w:p w14:paraId="7E3299B5" w14:textId="77777777" w:rsidR="004054E1" w:rsidRPr="00430A8A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sz w:val="22"/>
          <w:szCs w:val="22"/>
          <w:lang w:val="en-CA"/>
        </w:rPr>
        <w:t>Concordia University, Montreal, QC</w:t>
      </w:r>
      <w:r w:rsidRPr="00430A8A">
        <w:rPr>
          <w:rFonts w:asciiTheme="majorHAnsi" w:hAnsiTheme="majorHAnsi" w:cs="Arial"/>
          <w:sz w:val="22"/>
          <w:szCs w:val="22"/>
          <w:lang w:val="en-CA"/>
        </w:rPr>
        <w:tab/>
      </w:r>
    </w:p>
    <w:p w14:paraId="763FB9AC" w14:textId="77777777" w:rsidR="00CA5E16" w:rsidRPr="00430A8A" w:rsidRDefault="00CA5E16" w:rsidP="00CA5E16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430A8A">
        <w:rPr>
          <w:rFonts w:asciiTheme="majorHAnsi" w:hAnsiTheme="majorHAnsi" w:cs="Arial"/>
          <w:sz w:val="22"/>
          <w:szCs w:val="22"/>
        </w:rPr>
        <w:t>Member of the Institute for Co-operative Education</w:t>
      </w:r>
    </w:p>
    <w:p w14:paraId="05C304AF" w14:textId="0B761697" w:rsidR="00CA5E16" w:rsidRPr="00430A8A" w:rsidRDefault="00CA5E16" w:rsidP="004054E1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430A8A">
        <w:rPr>
          <w:rFonts w:asciiTheme="majorHAnsi" w:hAnsiTheme="majorHAnsi" w:cs="Arial"/>
          <w:sz w:val="22"/>
          <w:szCs w:val="22"/>
        </w:rPr>
        <w:t xml:space="preserve">Relevant Courses: </w:t>
      </w:r>
      <w:r w:rsidR="00AD434A" w:rsidRPr="00430A8A">
        <w:rPr>
          <w:rFonts w:asciiTheme="majorHAnsi" w:hAnsiTheme="majorHAnsi" w:cs="Arial"/>
          <w:sz w:val="22"/>
          <w:szCs w:val="22"/>
        </w:rPr>
        <w:t>Object oriented programming</w:t>
      </w:r>
      <w:r w:rsidR="00430A8A" w:rsidRPr="00430A8A">
        <w:rPr>
          <w:rFonts w:asciiTheme="majorHAnsi" w:hAnsiTheme="majorHAnsi" w:cs="Arial"/>
          <w:sz w:val="22"/>
          <w:szCs w:val="22"/>
        </w:rPr>
        <w:t>;</w:t>
      </w:r>
      <w:r w:rsidR="00AD434A" w:rsidRPr="00430A8A">
        <w:rPr>
          <w:rFonts w:asciiTheme="majorHAnsi" w:hAnsiTheme="majorHAnsi" w:cs="Arial"/>
          <w:sz w:val="22"/>
          <w:szCs w:val="22"/>
        </w:rPr>
        <w:t xml:space="preserve"> </w:t>
      </w:r>
      <w:r w:rsidR="00430A8A" w:rsidRPr="00430A8A">
        <w:rPr>
          <w:rFonts w:asciiTheme="majorHAnsi" w:hAnsiTheme="majorHAnsi" w:cs="Arial"/>
          <w:sz w:val="22"/>
          <w:szCs w:val="22"/>
        </w:rPr>
        <w:t>m</w:t>
      </w:r>
      <w:r w:rsidR="005E09F7" w:rsidRPr="00430A8A">
        <w:rPr>
          <w:rFonts w:asciiTheme="majorHAnsi" w:hAnsiTheme="majorHAnsi" w:cs="Arial"/>
          <w:sz w:val="22"/>
          <w:szCs w:val="22"/>
        </w:rPr>
        <w:t>athematics for computer science</w:t>
      </w:r>
      <w:r w:rsidR="00430A8A" w:rsidRPr="00430A8A">
        <w:rPr>
          <w:rFonts w:asciiTheme="majorHAnsi" w:hAnsiTheme="majorHAnsi" w:cs="Arial"/>
          <w:sz w:val="22"/>
          <w:szCs w:val="22"/>
        </w:rPr>
        <w:t>;</w:t>
      </w:r>
      <w:r w:rsidR="00B00A52" w:rsidRPr="00430A8A">
        <w:rPr>
          <w:rFonts w:asciiTheme="majorHAnsi" w:hAnsiTheme="majorHAnsi" w:cs="Arial"/>
          <w:sz w:val="22"/>
          <w:szCs w:val="22"/>
        </w:rPr>
        <w:t xml:space="preserve"> </w:t>
      </w:r>
      <w:r w:rsidR="00430A8A" w:rsidRPr="00430A8A">
        <w:rPr>
          <w:rFonts w:asciiTheme="majorHAnsi" w:hAnsiTheme="majorHAnsi" w:cs="Arial"/>
          <w:sz w:val="22"/>
          <w:szCs w:val="22"/>
        </w:rPr>
        <w:t>a</w:t>
      </w:r>
      <w:r w:rsidR="00B00A52" w:rsidRPr="00430A8A">
        <w:rPr>
          <w:rFonts w:asciiTheme="majorHAnsi" w:hAnsiTheme="majorHAnsi" w:cs="Arial"/>
          <w:sz w:val="22"/>
          <w:szCs w:val="22"/>
        </w:rPr>
        <w:t>pplied ordinary differential equations</w:t>
      </w:r>
    </w:p>
    <w:p w14:paraId="2597512B" w14:textId="77777777" w:rsidR="004054E1" w:rsidRPr="00430A8A" w:rsidRDefault="004054E1" w:rsidP="004054E1">
      <w:pPr>
        <w:tabs>
          <w:tab w:val="right" w:pos="9214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</w:p>
    <w:p w14:paraId="39119CD0" w14:textId="50B7D1E2" w:rsidR="004054E1" w:rsidRPr="00430A8A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DEC in 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Pure and </w:t>
      </w:r>
      <w:r w:rsidR="00430A8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A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pplied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Sciences</w:t>
      </w:r>
      <w:r w:rsidRPr="00430A8A">
        <w:rPr>
          <w:rFonts w:asciiTheme="majorHAnsi" w:hAnsiTheme="majorHAnsi" w:cs="Arial"/>
          <w:sz w:val="22"/>
          <w:szCs w:val="22"/>
          <w:lang w:val="en-CA"/>
        </w:rPr>
        <w:tab/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201</w:t>
      </w:r>
      <w:r w:rsidR="00AD434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9</w:t>
      </w:r>
    </w:p>
    <w:p w14:paraId="73B9A842" w14:textId="77777777" w:rsidR="00DC690D" w:rsidRPr="00430A8A" w:rsidRDefault="00AD434A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sz w:val="22"/>
          <w:szCs w:val="22"/>
          <w:lang w:val="en-CA"/>
        </w:rPr>
        <w:t>C</w:t>
      </w:r>
      <w:r w:rsidRPr="00430A8A">
        <w:rPr>
          <w:rFonts w:asciiTheme="majorHAnsi" w:hAnsiTheme="majorHAnsi" w:cs="Arial"/>
          <w:sz w:val="22"/>
          <w:szCs w:val="22"/>
          <w:lang w:val="en-CA" w:bidi="ar-SY"/>
        </w:rPr>
        <w:t>égep de Sorel-Tracy</w:t>
      </w:r>
      <w:r w:rsidRPr="00430A8A">
        <w:rPr>
          <w:rFonts w:asciiTheme="majorHAnsi" w:hAnsiTheme="majorHAnsi" w:cs="Arial"/>
          <w:sz w:val="22"/>
          <w:szCs w:val="22"/>
          <w:lang w:val="en-CA"/>
        </w:rPr>
        <w:t>, Sorel-Tracy</w:t>
      </w:r>
      <w:r w:rsidR="004054E1" w:rsidRPr="00430A8A">
        <w:rPr>
          <w:rFonts w:asciiTheme="majorHAnsi" w:hAnsiTheme="majorHAnsi" w:cs="Arial"/>
          <w:sz w:val="22"/>
          <w:szCs w:val="22"/>
          <w:lang w:val="en-CA"/>
        </w:rPr>
        <w:t>, QC</w:t>
      </w:r>
    </w:p>
    <w:p w14:paraId="3478DDDE" w14:textId="77777777" w:rsidR="004054E1" w:rsidRPr="00430A8A" w:rsidRDefault="004054E1" w:rsidP="00D603DD">
      <w:pPr>
        <w:tabs>
          <w:tab w:val="right" w:pos="9923"/>
        </w:tabs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sz w:val="22"/>
          <w:szCs w:val="22"/>
          <w:lang w:val="en-CA"/>
        </w:rPr>
        <w:tab/>
      </w:r>
    </w:p>
    <w:p w14:paraId="1BE46B16" w14:textId="77777777" w:rsidR="00214D0A" w:rsidRPr="00430A8A" w:rsidRDefault="00214D0A" w:rsidP="004054E1">
      <w:pPr>
        <w:tabs>
          <w:tab w:val="right" w:pos="9214"/>
        </w:tabs>
        <w:ind w:left="426" w:firstLine="720"/>
        <w:contextualSpacing/>
        <w:rPr>
          <w:rFonts w:asciiTheme="majorHAnsi" w:hAnsiTheme="majorHAnsi" w:cs="Arial"/>
          <w:sz w:val="22"/>
          <w:szCs w:val="22"/>
          <w:lang w:val="en-CA"/>
        </w:rPr>
      </w:pPr>
    </w:p>
    <w:p w14:paraId="24ECF1E0" w14:textId="77777777" w:rsidR="004054E1" w:rsidRPr="00430A8A" w:rsidRDefault="004054E1" w:rsidP="00126800">
      <w:pPr>
        <w:pStyle w:val="Title"/>
        <w:spacing w:after="120"/>
        <w:rPr>
          <w:rStyle w:val="Strong"/>
          <w:rFonts w:cs="Arial"/>
          <w:i/>
          <w:color w:val="0B86D6" w:themeColor="background2" w:themeShade="80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 xml:space="preserve">PROJECTS </w:t>
      </w:r>
    </w:p>
    <w:p w14:paraId="0C9E0414" w14:textId="0979B947" w:rsidR="00A00048" w:rsidRPr="00AC14A8" w:rsidRDefault="00A00048" w:rsidP="007D2CB4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Simple 3D engine from scratch</w:t>
      </w:r>
      <w:r w:rsidR="004E430B">
        <w:rPr>
          <w:rFonts w:asciiTheme="majorHAnsi" w:hAnsiTheme="majorHAnsi" w:cs="Arial"/>
          <w:b/>
          <w:sz w:val="22"/>
          <w:szCs w:val="22"/>
        </w:rPr>
        <w:t xml:space="preserve"> (Personal)</w:t>
      </w:r>
      <w:r w:rsidRPr="00AC14A8">
        <w:rPr>
          <w:rFonts w:asciiTheme="majorHAnsi" w:hAnsiTheme="majorHAnsi" w:cs="Arial"/>
          <w:b/>
          <w:sz w:val="22"/>
          <w:szCs w:val="22"/>
        </w:rPr>
        <w:tab/>
        <w:t>201</w:t>
      </w:r>
      <w:r>
        <w:rPr>
          <w:rFonts w:asciiTheme="majorHAnsi" w:hAnsiTheme="majorHAnsi" w:cs="Arial"/>
          <w:b/>
          <w:sz w:val="22"/>
          <w:szCs w:val="22"/>
        </w:rPr>
        <w:t>9</w:t>
      </w:r>
      <w:r w:rsidRPr="00AC14A8">
        <w:rPr>
          <w:rFonts w:asciiTheme="majorHAnsi" w:hAnsiTheme="majorHAnsi" w:cs="Arial"/>
          <w:b/>
          <w:bCs/>
          <w:sz w:val="22"/>
          <w:szCs w:val="22"/>
        </w:rPr>
        <w:t>–</w:t>
      </w:r>
      <w:r w:rsidRPr="00AC14A8">
        <w:rPr>
          <w:rFonts w:asciiTheme="majorHAnsi" w:hAnsiTheme="majorHAnsi" w:cs="Arial"/>
          <w:b/>
          <w:sz w:val="22"/>
          <w:szCs w:val="22"/>
        </w:rPr>
        <w:t>present</w:t>
      </w:r>
    </w:p>
    <w:p w14:paraId="50204646" w14:textId="77777777" w:rsidR="00A00048" w:rsidRPr="00430A8A" w:rsidRDefault="00A00048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Built a full simple 3D engine in JavaScript and C++ from scratch</w:t>
      </w:r>
    </w:p>
    <w:p w14:paraId="0134CF8A" w14:textId="4634E1CE" w:rsidR="00A00048" w:rsidRPr="00111433" w:rsidRDefault="00A00048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Involved a lot </w:t>
      </w:r>
      <w:r w:rsidR="0096163E">
        <w:rPr>
          <w:rFonts w:asciiTheme="majorHAnsi" w:hAnsiTheme="majorHAnsi" w:cs="Arial"/>
          <w:bCs/>
          <w:sz w:val="22"/>
          <w:szCs w:val="22"/>
        </w:rPr>
        <w:t>o</w:t>
      </w:r>
      <w:r>
        <w:rPr>
          <w:rFonts w:asciiTheme="majorHAnsi" w:hAnsiTheme="majorHAnsi" w:cs="Arial"/>
          <w:bCs/>
          <w:sz w:val="22"/>
          <w:szCs w:val="22"/>
        </w:rPr>
        <w:t>f mathematics such as</w:t>
      </w:r>
      <w:r w:rsidR="00D82FC2">
        <w:rPr>
          <w:rFonts w:asciiTheme="majorHAnsi" w:hAnsiTheme="majorHAnsi" w:cs="Arial"/>
          <w:bCs/>
          <w:sz w:val="22"/>
          <w:szCs w:val="22"/>
        </w:rPr>
        <w:t>:</w:t>
      </w:r>
      <w:r>
        <w:rPr>
          <w:rFonts w:asciiTheme="majorHAnsi" w:hAnsiTheme="majorHAnsi" w:cs="Arial"/>
          <w:bCs/>
          <w:sz w:val="22"/>
          <w:szCs w:val="22"/>
        </w:rPr>
        <w:t xml:space="preserve"> Vector operations, Matrix operations, Matrix multiplications, Vector projections</w:t>
      </w:r>
      <w:r w:rsidR="006B7411">
        <w:rPr>
          <w:rFonts w:asciiTheme="majorHAnsi" w:hAnsiTheme="majorHAnsi" w:cs="Arial"/>
          <w:bCs/>
          <w:sz w:val="22"/>
          <w:szCs w:val="22"/>
        </w:rPr>
        <w:t>, sorting</w:t>
      </w:r>
      <w:r>
        <w:rPr>
          <w:rFonts w:asciiTheme="majorHAnsi" w:hAnsiTheme="majorHAnsi" w:cs="Arial"/>
          <w:bCs/>
          <w:sz w:val="22"/>
          <w:szCs w:val="22"/>
        </w:rPr>
        <w:t>.</w:t>
      </w:r>
    </w:p>
    <w:p w14:paraId="731FCAB7" w14:textId="45A6B6D5" w:rsidR="00A00048" w:rsidRPr="00A00048" w:rsidRDefault="00A00048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spacing w:before="240"/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The engine </w:t>
      </w:r>
      <w:r w:rsidR="0035443B">
        <w:rPr>
          <w:rFonts w:asciiTheme="majorHAnsi" w:hAnsiTheme="majorHAnsi" w:cs="Arial"/>
          <w:bCs/>
          <w:sz w:val="22"/>
          <w:szCs w:val="22"/>
        </w:rPr>
        <w:t>could display</w:t>
      </w:r>
      <w:r>
        <w:rPr>
          <w:rFonts w:asciiTheme="majorHAnsi" w:hAnsiTheme="majorHAnsi" w:cs="Arial"/>
          <w:bCs/>
          <w:sz w:val="22"/>
          <w:szCs w:val="22"/>
        </w:rPr>
        <w:t xml:space="preserve"> simple 3D shapes such as cubes on an HTML5 canvas (JavaScript) and windows console (C++)</w:t>
      </w:r>
    </w:p>
    <w:p w14:paraId="30D0D59A" w14:textId="4440F596" w:rsidR="00A00048" w:rsidRPr="002C6799" w:rsidRDefault="00A00048" w:rsidP="007D2CB4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b/>
          <w:bCs/>
          <w:sz w:val="22"/>
          <w:szCs w:val="22"/>
          <w:lang w:val="en-US"/>
        </w:rPr>
      </w:pPr>
      <w:r w:rsidRPr="002C6799">
        <w:rPr>
          <w:rFonts w:asciiTheme="majorHAnsi" w:hAnsiTheme="majorHAnsi" w:cs="Arial"/>
          <w:b/>
          <w:color w:val="000000" w:themeColor="text1"/>
          <w:sz w:val="22"/>
          <w:szCs w:val="22"/>
          <w:lang w:val="en-US"/>
        </w:rPr>
        <w:t xml:space="preserve">Core Competencies:  </w:t>
      </w:r>
      <w:r w:rsidR="002C6799" w:rsidRPr="002C6799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Core Matrix and Vector manipulation</w:t>
      </w:r>
      <w:r w:rsidR="002C6799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>s,</w:t>
      </w:r>
      <w:r w:rsidR="002C6799" w:rsidRPr="002C6799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Understanding</w:t>
      </w:r>
      <w:r w:rsidR="002C6799">
        <w:rPr>
          <w:rFonts w:asciiTheme="majorHAnsi" w:hAnsiTheme="majorHAnsi" w:cs="Arial"/>
          <w:color w:val="000000" w:themeColor="text1"/>
          <w:sz w:val="22"/>
          <w:szCs w:val="22"/>
          <w:lang w:val="en-US"/>
        </w:rPr>
        <w:t xml:space="preserve"> how graphics and 3D engine work</w:t>
      </w:r>
    </w:p>
    <w:p w14:paraId="7BE256D3" w14:textId="77777777" w:rsidR="00A00048" w:rsidRPr="002C6799" w:rsidRDefault="00A00048" w:rsidP="007D2CB4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b/>
          <w:bCs/>
          <w:sz w:val="22"/>
          <w:szCs w:val="22"/>
          <w:lang w:val="en-US"/>
        </w:rPr>
      </w:pPr>
    </w:p>
    <w:p w14:paraId="7CD6C523" w14:textId="564868BF" w:rsidR="00A00048" w:rsidRPr="00AC14A8" w:rsidRDefault="00A00048" w:rsidP="007D2CB4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</w:rPr>
      </w:pPr>
      <w:r w:rsidRPr="00AC14A8">
        <w:rPr>
          <w:rFonts w:asciiTheme="majorHAnsi" w:hAnsiTheme="majorHAnsi" w:cs="Arial"/>
          <w:b/>
          <w:sz w:val="22"/>
          <w:szCs w:val="22"/>
        </w:rPr>
        <w:t>2D GUI sudoku solve</w:t>
      </w:r>
      <w:r>
        <w:rPr>
          <w:rFonts w:asciiTheme="majorHAnsi" w:hAnsiTheme="majorHAnsi" w:cs="Arial"/>
          <w:b/>
          <w:sz w:val="22"/>
          <w:szCs w:val="22"/>
        </w:rPr>
        <w:t>r</w:t>
      </w:r>
      <w:r w:rsidR="00093540">
        <w:rPr>
          <w:rFonts w:asciiTheme="majorHAnsi" w:hAnsiTheme="majorHAnsi" w:cs="Arial"/>
          <w:b/>
          <w:sz w:val="22"/>
          <w:szCs w:val="22"/>
        </w:rPr>
        <w:t xml:space="preserve"> (Personal)</w:t>
      </w:r>
      <w:r w:rsidRPr="00AC14A8">
        <w:rPr>
          <w:rFonts w:asciiTheme="majorHAnsi" w:hAnsiTheme="majorHAnsi" w:cs="Arial"/>
          <w:b/>
          <w:sz w:val="22"/>
          <w:szCs w:val="22"/>
        </w:rPr>
        <w:tab/>
        <w:t>201</w:t>
      </w:r>
      <w:r>
        <w:rPr>
          <w:rFonts w:asciiTheme="majorHAnsi" w:hAnsiTheme="majorHAnsi" w:cs="Arial"/>
          <w:b/>
          <w:sz w:val="22"/>
          <w:szCs w:val="22"/>
        </w:rPr>
        <w:t>9</w:t>
      </w:r>
      <w:r w:rsidRPr="00AC14A8">
        <w:rPr>
          <w:rFonts w:asciiTheme="majorHAnsi" w:hAnsiTheme="majorHAnsi" w:cs="Arial"/>
          <w:b/>
          <w:bCs/>
          <w:sz w:val="22"/>
          <w:szCs w:val="22"/>
        </w:rPr>
        <w:t>–</w:t>
      </w:r>
      <w:r w:rsidRPr="00AC14A8">
        <w:rPr>
          <w:rFonts w:asciiTheme="majorHAnsi" w:hAnsiTheme="majorHAnsi" w:cs="Arial"/>
          <w:b/>
          <w:sz w:val="22"/>
          <w:szCs w:val="22"/>
        </w:rPr>
        <w:t>present</w:t>
      </w:r>
    </w:p>
    <w:p w14:paraId="5655B970" w14:textId="77777777" w:rsidR="00A00048" w:rsidRPr="00430A8A" w:rsidRDefault="00A00048" w:rsidP="007D2CB4">
      <w:pPr>
        <w:tabs>
          <w:tab w:val="left" w:pos="5387"/>
          <w:tab w:val="right" w:pos="9214"/>
        </w:tabs>
        <w:jc w:val="both"/>
        <w:rPr>
          <w:rFonts w:asciiTheme="majorHAnsi" w:hAnsiTheme="majorHAnsi" w:cs="Arial"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14:paraId="31B7E2EB" w14:textId="77777777" w:rsidR="00A00048" w:rsidRPr="00430A8A" w:rsidRDefault="00A00048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Built a Graphical user interface of a Sudoku board solver</w:t>
      </w:r>
    </w:p>
    <w:p w14:paraId="7689140E" w14:textId="77777777" w:rsidR="00A00048" w:rsidRPr="00430A8A" w:rsidRDefault="00A00048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Involves a lot of computer science aspects such as: Recursion, B</w:t>
      </w:r>
      <w:r w:rsidRPr="00AC14A8">
        <w:rPr>
          <w:rFonts w:asciiTheme="majorHAnsi" w:hAnsiTheme="majorHAnsi" w:cs="Arial"/>
          <w:bCs/>
          <w:sz w:val="22"/>
          <w:szCs w:val="22"/>
        </w:rPr>
        <w:t>acktracking</w:t>
      </w:r>
      <w:r>
        <w:rPr>
          <w:rFonts w:asciiTheme="majorHAnsi" w:hAnsiTheme="majorHAnsi" w:cs="Arial"/>
          <w:bCs/>
          <w:sz w:val="22"/>
          <w:szCs w:val="22"/>
        </w:rPr>
        <w:t xml:space="preserve"> algorithm, Dealing with 2D graphics</w:t>
      </w:r>
    </w:p>
    <w:p w14:paraId="6FC1E763" w14:textId="0FEEB9FB" w:rsidR="00A00048" w:rsidRPr="00A00048" w:rsidRDefault="00A00048" w:rsidP="007D2CB4">
      <w:pPr>
        <w:pStyle w:val="ListParagraph"/>
        <w:tabs>
          <w:tab w:val="left" w:pos="5387"/>
          <w:tab w:val="right" w:pos="9214"/>
        </w:tabs>
        <w:ind w:left="426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430A8A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 </w:t>
      </w:r>
      <w:r w:rsidRPr="00430A8A">
        <w:rPr>
          <w:rFonts w:asciiTheme="majorHAnsi" w:hAnsiTheme="majorHAnsi" w:cs="Arial"/>
          <w:color w:val="000000" w:themeColor="text1"/>
          <w:sz w:val="22"/>
          <w:szCs w:val="22"/>
        </w:rPr>
        <w:t xml:space="preserve">Critical thinking, Problem 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an</w:t>
      </w:r>
      <w:r w:rsidRPr="00430A8A">
        <w:rPr>
          <w:rFonts w:asciiTheme="majorHAnsi" w:hAnsiTheme="majorHAnsi" w:cs="Arial"/>
          <w:color w:val="000000" w:themeColor="text1"/>
          <w:sz w:val="22"/>
          <w:szCs w:val="22"/>
        </w:rPr>
        <w:t xml:space="preserve">alysis, </w:t>
      </w:r>
      <w:r w:rsidR="00707A3B">
        <w:rPr>
          <w:rFonts w:asciiTheme="majorHAnsi" w:hAnsiTheme="majorHAnsi" w:cs="Arial"/>
          <w:color w:val="000000" w:themeColor="text1"/>
          <w:sz w:val="22"/>
          <w:szCs w:val="22"/>
        </w:rPr>
        <w:t>Algorithm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 design and knowledge</w:t>
      </w:r>
    </w:p>
    <w:p w14:paraId="20C6FB28" w14:textId="77777777" w:rsidR="00A00048" w:rsidRDefault="00A00048" w:rsidP="007D2CB4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  <w:lang w:val="en-CA"/>
        </w:rPr>
      </w:pPr>
    </w:p>
    <w:p w14:paraId="3107F1C5" w14:textId="7F920B43" w:rsidR="004054E1" w:rsidRPr="00430A8A" w:rsidRDefault="006B796C" w:rsidP="007D2CB4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sz w:val="22"/>
          <w:szCs w:val="22"/>
          <w:lang w:val="en-CA"/>
        </w:rPr>
        <w:t>2D HTML</w:t>
      </w:r>
      <w:r w:rsidR="007F1494"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multiplayer</w:t>
      </w:r>
      <w:r w:rsidRPr="00430A8A">
        <w:rPr>
          <w:rFonts w:asciiTheme="majorHAnsi" w:hAnsiTheme="majorHAnsi" w:cs="Arial"/>
          <w:b/>
          <w:sz w:val="22"/>
          <w:szCs w:val="22"/>
          <w:lang w:val="en-CA"/>
        </w:rPr>
        <w:t xml:space="preserve"> canvas game</w:t>
      </w:r>
      <w:r w:rsidR="00301844" w:rsidRPr="00430A8A">
        <w:rPr>
          <w:rFonts w:asciiTheme="majorHAnsi" w:hAnsiTheme="majorHAnsi" w:cs="Arial"/>
          <w:b/>
          <w:color w:val="0B86D6" w:themeColor="background2" w:themeShade="80"/>
          <w:sz w:val="22"/>
          <w:szCs w:val="22"/>
          <w:lang w:val="en-CA"/>
        </w:rPr>
        <w:t xml:space="preserve"> </w:t>
      </w:r>
      <w:r w:rsidR="004054E1" w:rsidRPr="00430A8A">
        <w:rPr>
          <w:rFonts w:asciiTheme="majorHAnsi" w:hAnsiTheme="majorHAnsi" w:cs="Arial"/>
          <w:b/>
          <w:color w:val="0B86D6" w:themeColor="background2" w:themeShade="80"/>
          <w:sz w:val="22"/>
          <w:szCs w:val="22"/>
          <w:lang w:val="en-CA"/>
        </w:rPr>
        <w:t xml:space="preserve"> </w:t>
      </w:r>
      <w:r w:rsidR="004054E1" w:rsidRPr="00430A8A">
        <w:rPr>
          <w:rFonts w:asciiTheme="majorHAnsi" w:hAnsiTheme="majorHAnsi" w:cs="Arial"/>
          <w:b/>
          <w:sz w:val="22"/>
          <w:szCs w:val="22"/>
          <w:lang w:val="en-CA"/>
        </w:rPr>
        <w:t>(Personal)</w:t>
      </w:r>
      <w:r w:rsidR="004054E1" w:rsidRPr="00430A8A">
        <w:rPr>
          <w:rFonts w:asciiTheme="majorHAnsi" w:hAnsiTheme="majorHAnsi" w:cs="Arial"/>
          <w:b/>
          <w:sz w:val="22"/>
          <w:szCs w:val="22"/>
          <w:lang w:val="en-CA"/>
        </w:rPr>
        <w:tab/>
        <w:t>201</w:t>
      </w:r>
      <w:r w:rsidR="00397F41" w:rsidRPr="00430A8A">
        <w:rPr>
          <w:rFonts w:asciiTheme="majorHAnsi" w:hAnsiTheme="majorHAnsi" w:cs="Arial"/>
          <w:b/>
          <w:sz w:val="22"/>
          <w:szCs w:val="22"/>
          <w:lang w:val="en-CA"/>
        </w:rPr>
        <w:t>8</w:t>
      </w:r>
      <w:r w:rsidR="00430A8A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="0059017F" w:rsidRPr="00430A8A">
        <w:rPr>
          <w:rFonts w:asciiTheme="majorHAnsi" w:hAnsiTheme="majorHAnsi" w:cs="Arial"/>
          <w:b/>
          <w:sz w:val="22"/>
          <w:szCs w:val="22"/>
          <w:lang w:val="en-CA"/>
        </w:rPr>
        <w:t>present</w:t>
      </w:r>
    </w:p>
    <w:p w14:paraId="6FB87875" w14:textId="6242685E" w:rsidR="004054E1" w:rsidRPr="002C34CD" w:rsidRDefault="00321E78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 xml:space="preserve">Built a 2D game using HTML5, CSS and </w:t>
      </w:r>
      <w:r w:rsidR="00851BB2" w:rsidRPr="00430A8A">
        <w:rPr>
          <w:rFonts w:asciiTheme="majorHAnsi" w:hAnsiTheme="majorHAnsi" w:cs="Arial"/>
          <w:bCs/>
          <w:sz w:val="22"/>
          <w:szCs w:val="22"/>
        </w:rPr>
        <w:t>JavaScript</w:t>
      </w:r>
    </w:p>
    <w:p w14:paraId="28AAC540" w14:textId="78F7A76C" w:rsidR="002C34CD" w:rsidRPr="00AC14A8" w:rsidRDefault="002C34CD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Involved a fair amount of mathematics such as</w:t>
      </w:r>
      <w:r w:rsidR="00077685">
        <w:rPr>
          <w:rFonts w:asciiTheme="majorHAnsi" w:hAnsiTheme="majorHAnsi" w:cs="Arial"/>
          <w:bCs/>
          <w:sz w:val="22"/>
          <w:szCs w:val="22"/>
        </w:rPr>
        <w:t>:</w:t>
      </w:r>
      <w:r>
        <w:rPr>
          <w:rFonts w:asciiTheme="majorHAnsi" w:hAnsiTheme="majorHAnsi" w:cs="Arial"/>
          <w:bCs/>
          <w:sz w:val="22"/>
          <w:szCs w:val="22"/>
        </w:rPr>
        <w:t xml:space="preserve"> </w:t>
      </w:r>
      <w:r w:rsidR="00077685">
        <w:rPr>
          <w:rFonts w:asciiTheme="majorHAnsi" w:hAnsiTheme="majorHAnsi" w:cs="Arial"/>
          <w:bCs/>
          <w:sz w:val="22"/>
          <w:szCs w:val="22"/>
        </w:rPr>
        <w:t>C</w:t>
      </w:r>
      <w:r>
        <w:rPr>
          <w:rFonts w:asciiTheme="majorHAnsi" w:hAnsiTheme="majorHAnsi" w:cs="Arial"/>
          <w:bCs/>
          <w:sz w:val="22"/>
          <w:szCs w:val="22"/>
        </w:rPr>
        <w:t>ollision detection</w:t>
      </w:r>
    </w:p>
    <w:p w14:paraId="76EE6AE6" w14:textId="318D614F" w:rsidR="00AC14A8" w:rsidRPr="00430A8A" w:rsidRDefault="00AC14A8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Involved a lot of client-side programming such as: Dealing with DOM elements, Dealing with 2D graphics rendering, Deep knowledge in </w:t>
      </w:r>
      <w:r w:rsidR="001979CE">
        <w:rPr>
          <w:rFonts w:asciiTheme="majorHAnsi" w:hAnsiTheme="majorHAnsi" w:cs="Arial"/>
          <w:bCs/>
          <w:sz w:val="22"/>
          <w:szCs w:val="22"/>
        </w:rPr>
        <w:t>object-oriented</w:t>
      </w:r>
      <w:r>
        <w:rPr>
          <w:rFonts w:asciiTheme="majorHAnsi" w:hAnsiTheme="majorHAnsi" w:cs="Arial"/>
          <w:bCs/>
          <w:sz w:val="22"/>
          <w:szCs w:val="22"/>
        </w:rPr>
        <w:t xml:space="preserve"> </w:t>
      </w:r>
      <w:r w:rsidR="006A3A3A">
        <w:rPr>
          <w:rFonts w:asciiTheme="majorHAnsi" w:hAnsiTheme="majorHAnsi" w:cs="Arial"/>
          <w:bCs/>
          <w:sz w:val="22"/>
          <w:szCs w:val="22"/>
        </w:rPr>
        <w:t>programming.</w:t>
      </w:r>
    </w:p>
    <w:p w14:paraId="12F21B3D" w14:textId="5BF0F21D" w:rsidR="00301844" w:rsidRPr="00430A8A" w:rsidRDefault="00342802" w:rsidP="007D2CB4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>Involved a lot of server-side programming such as</w:t>
      </w:r>
      <w:r w:rsidR="0014425C">
        <w:rPr>
          <w:rFonts w:asciiTheme="majorHAnsi" w:hAnsiTheme="majorHAnsi" w:cs="Arial"/>
          <w:bCs/>
          <w:sz w:val="22"/>
          <w:szCs w:val="22"/>
        </w:rPr>
        <w:t>:</w:t>
      </w:r>
      <w:r w:rsidRPr="00430A8A">
        <w:rPr>
          <w:rFonts w:asciiTheme="majorHAnsi" w:hAnsiTheme="majorHAnsi" w:cs="Arial"/>
          <w:bCs/>
          <w:sz w:val="22"/>
          <w:szCs w:val="22"/>
        </w:rPr>
        <w:t xml:space="preserve"> </w:t>
      </w:r>
      <w:r w:rsidR="0014425C">
        <w:rPr>
          <w:rFonts w:asciiTheme="majorHAnsi" w:hAnsiTheme="majorHAnsi" w:cs="Arial"/>
          <w:bCs/>
          <w:sz w:val="22"/>
          <w:szCs w:val="22"/>
        </w:rPr>
        <w:t>S</w:t>
      </w:r>
      <w:r w:rsidR="000E1066">
        <w:rPr>
          <w:rFonts w:asciiTheme="majorHAnsi" w:hAnsiTheme="majorHAnsi" w:cs="Arial"/>
          <w:bCs/>
          <w:sz w:val="22"/>
          <w:szCs w:val="22"/>
        </w:rPr>
        <w:t>ockets sending and handling</w:t>
      </w:r>
      <w:r w:rsidR="00974A3B">
        <w:rPr>
          <w:rFonts w:asciiTheme="majorHAnsi" w:hAnsiTheme="majorHAnsi" w:cs="Arial"/>
          <w:bCs/>
          <w:sz w:val="22"/>
          <w:szCs w:val="22"/>
        </w:rPr>
        <w:t xml:space="preserve">, </w:t>
      </w:r>
      <w:r w:rsidR="0014425C">
        <w:rPr>
          <w:rFonts w:asciiTheme="majorHAnsi" w:hAnsiTheme="majorHAnsi" w:cs="Arial"/>
          <w:bCs/>
          <w:sz w:val="22"/>
          <w:szCs w:val="22"/>
        </w:rPr>
        <w:t>S</w:t>
      </w:r>
      <w:r w:rsidR="00974A3B">
        <w:rPr>
          <w:rFonts w:asciiTheme="majorHAnsi" w:hAnsiTheme="majorHAnsi" w:cs="Arial"/>
          <w:bCs/>
          <w:sz w:val="22"/>
          <w:szCs w:val="22"/>
        </w:rPr>
        <w:t>aving to databases</w:t>
      </w:r>
      <w:r w:rsidR="000E1066">
        <w:rPr>
          <w:rFonts w:asciiTheme="majorHAnsi" w:hAnsiTheme="majorHAnsi" w:cs="Arial"/>
          <w:bCs/>
          <w:sz w:val="22"/>
          <w:szCs w:val="22"/>
        </w:rPr>
        <w:t xml:space="preserve"> with </w:t>
      </w:r>
      <w:r w:rsidRPr="00430A8A">
        <w:rPr>
          <w:rFonts w:asciiTheme="majorHAnsi" w:hAnsiTheme="majorHAnsi" w:cs="Arial"/>
          <w:bCs/>
          <w:sz w:val="22"/>
          <w:szCs w:val="22"/>
        </w:rPr>
        <w:t>NodeJS</w:t>
      </w:r>
    </w:p>
    <w:p w14:paraId="3D6A2198" w14:textId="77777777" w:rsidR="005A5F8C" w:rsidRDefault="005A5F8C" w:rsidP="00430A8A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B6E3C44" w14:textId="77777777" w:rsidR="00C56B8C" w:rsidRPr="00430A8A" w:rsidRDefault="00C56B8C" w:rsidP="0012680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lastRenderedPageBreak/>
        <w:t>WORK EXPERIENCE</w:t>
      </w:r>
      <w:r w:rsidR="00301844" w:rsidRPr="00430A8A">
        <w:rPr>
          <w:rStyle w:val="Strong"/>
          <w:rFonts w:cs="Arial"/>
          <w:color w:val="auto"/>
          <w:sz w:val="26"/>
          <w:szCs w:val="26"/>
          <w:lang w:val="en-CA"/>
        </w:rPr>
        <w:t xml:space="preserve"> </w:t>
      </w:r>
    </w:p>
    <w:p w14:paraId="5BB46F73" w14:textId="486423B3" w:rsidR="002F2CC2" w:rsidRPr="00E20E93" w:rsidRDefault="00A738B4" w:rsidP="002F2CC2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>Touristic</w:t>
      </w:r>
      <w:r w:rsidR="002F2CC2"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Guide</w:t>
      </w:r>
      <w:r w:rsidR="002F2CC2"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2F2CC2"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June</w:t>
      </w:r>
      <w:r w:rsidR="002F2CC2"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9</w:t>
      </w:r>
      <w:r w:rsidR="002F2CC2" w:rsidRPr="00E20E93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September 2019</w:t>
      </w:r>
    </w:p>
    <w:p w14:paraId="3424829E" w14:textId="102A7FE1" w:rsidR="002F2CC2" w:rsidRPr="00E20E93" w:rsidRDefault="00E20E93" w:rsidP="002F2CC2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fr-CA"/>
        </w:rPr>
      </w:pPr>
      <w:r>
        <w:rPr>
          <w:rFonts w:asciiTheme="majorHAnsi" w:hAnsiTheme="majorHAnsi" w:cs="Arial"/>
          <w:bCs/>
          <w:sz w:val="22"/>
          <w:szCs w:val="22"/>
          <w:lang w:val="fr-CA"/>
        </w:rPr>
        <w:t>M</w:t>
      </w:r>
      <w:r w:rsidRPr="00E20E93">
        <w:rPr>
          <w:rFonts w:asciiTheme="majorHAnsi" w:hAnsiTheme="majorHAnsi" w:cs="Arial"/>
          <w:bCs/>
          <w:sz w:val="22"/>
          <w:szCs w:val="22"/>
          <w:lang w:val="fr-CA"/>
        </w:rPr>
        <w:t xml:space="preserve">aison </w:t>
      </w:r>
      <w:r>
        <w:rPr>
          <w:rFonts w:asciiTheme="majorHAnsi" w:hAnsiTheme="majorHAnsi" w:cs="Arial"/>
          <w:bCs/>
          <w:sz w:val="22"/>
          <w:szCs w:val="22"/>
          <w:lang w:val="fr-CA"/>
        </w:rPr>
        <w:t>L</w:t>
      </w:r>
      <w:r w:rsidRPr="00E20E93">
        <w:rPr>
          <w:rFonts w:asciiTheme="majorHAnsi" w:hAnsiTheme="majorHAnsi" w:cs="Arial"/>
          <w:bCs/>
          <w:sz w:val="22"/>
          <w:szCs w:val="22"/>
          <w:lang w:val="fr-CA"/>
        </w:rPr>
        <w:t>enoblet</w:t>
      </w:r>
      <w:r>
        <w:rPr>
          <w:rFonts w:asciiTheme="majorHAnsi" w:hAnsiTheme="majorHAnsi" w:cs="Arial"/>
          <w:bCs/>
          <w:sz w:val="22"/>
          <w:szCs w:val="22"/>
          <w:lang w:val="fr-CA"/>
        </w:rPr>
        <w:t>-</w:t>
      </w:r>
      <w:r w:rsidRPr="00E20E93">
        <w:rPr>
          <w:rFonts w:asciiTheme="majorHAnsi" w:hAnsiTheme="majorHAnsi" w:cs="Arial"/>
          <w:bCs/>
          <w:sz w:val="22"/>
          <w:szCs w:val="22"/>
          <w:lang w:val="fr-CA"/>
        </w:rPr>
        <w:t>du</w:t>
      </w:r>
      <w:r>
        <w:rPr>
          <w:rFonts w:asciiTheme="majorHAnsi" w:hAnsiTheme="majorHAnsi" w:cs="Arial"/>
          <w:bCs/>
          <w:sz w:val="22"/>
          <w:szCs w:val="22"/>
          <w:lang w:val="fr-CA"/>
        </w:rPr>
        <w:t>-</w:t>
      </w:r>
      <w:r w:rsidRPr="00E20E93">
        <w:rPr>
          <w:rFonts w:asciiTheme="majorHAnsi" w:hAnsiTheme="majorHAnsi" w:cs="Arial"/>
          <w:bCs/>
          <w:sz w:val="22"/>
          <w:szCs w:val="22"/>
          <w:lang w:val="fr-CA"/>
        </w:rPr>
        <w:t>plessis</w:t>
      </w:r>
      <w:r w:rsidR="00A40E43">
        <w:rPr>
          <w:rFonts w:asciiTheme="majorHAnsi" w:hAnsiTheme="majorHAnsi" w:cs="Arial"/>
          <w:bCs/>
          <w:sz w:val="22"/>
          <w:szCs w:val="22"/>
          <w:lang w:val="fr-CA"/>
        </w:rPr>
        <w:t xml:space="preserve"> </w:t>
      </w:r>
      <w:r w:rsidR="00441B95" w:rsidRPr="00A13277">
        <w:rPr>
          <w:rFonts w:asciiTheme="majorHAnsi" w:hAnsiTheme="majorHAnsi" w:cs="Arial"/>
          <w:bCs/>
          <w:sz w:val="22"/>
          <w:szCs w:val="22"/>
          <w:lang w:val="fr-CA"/>
        </w:rPr>
        <w:t>M</w:t>
      </w:r>
      <w:r w:rsidR="00D221A3" w:rsidRPr="00A13277">
        <w:rPr>
          <w:rFonts w:asciiTheme="majorHAnsi" w:hAnsiTheme="majorHAnsi" w:cs="Arial"/>
          <w:bCs/>
          <w:sz w:val="22"/>
          <w:szCs w:val="22"/>
          <w:lang w:val="fr-CA"/>
        </w:rPr>
        <w:t>useum</w:t>
      </w:r>
      <w:r w:rsidR="002F2CC2" w:rsidRPr="00E20E93">
        <w:rPr>
          <w:rFonts w:asciiTheme="majorHAnsi" w:hAnsiTheme="majorHAnsi" w:cs="Arial"/>
          <w:bCs/>
          <w:sz w:val="22"/>
          <w:szCs w:val="22"/>
          <w:lang w:val="fr-CA"/>
        </w:rPr>
        <w:t>, Contrecœur, QC</w:t>
      </w:r>
    </w:p>
    <w:p w14:paraId="77B3BA31" w14:textId="30FF0FD1" w:rsidR="002F2CC2" w:rsidRPr="00E20E93" w:rsidRDefault="00E20E93" w:rsidP="002F2CC2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Guid</w:t>
      </w:r>
      <w:r w:rsidR="000B1D92">
        <w:rPr>
          <w:rFonts w:asciiTheme="majorHAnsi" w:hAnsiTheme="majorHAnsi" w:cs="Arial"/>
          <w:bCs/>
          <w:sz w:val="22"/>
          <w:szCs w:val="22"/>
        </w:rPr>
        <w:t xml:space="preserve">ing visitor </w:t>
      </w:r>
      <w:r w:rsidR="00AB36A1">
        <w:rPr>
          <w:rFonts w:asciiTheme="majorHAnsi" w:hAnsiTheme="majorHAnsi" w:cs="Arial"/>
          <w:bCs/>
          <w:sz w:val="22"/>
          <w:szCs w:val="22"/>
        </w:rPr>
        <w:t>through</w:t>
      </w:r>
      <w:r w:rsidR="0046357A">
        <w:rPr>
          <w:rFonts w:asciiTheme="majorHAnsi" w:hAnsiTheme="majorHAnsi" w:cs="Arial"/>
          <w:bCs/>
          <w:sz w:val="22"/>
          <w:szCs w:val="22"/>
        </w:rPr>
        <w:t xml:space="preserve"> the</w:t>
      </w:r>
      <w:r w:rsidR="000B1D92">
        <w:rPr>
          <w:rFonts w:asciiTheme="majorHAnsi" w:hAnsiTheme="majorHAnsi" w:cs="Arial"/>
          <w:bCs/>
          <w:sz w:val="22"/>
          <w:szCs w:val="22"/>
        </w:rPr>
        <w:t xml:space="preserve"> ancient house</w:t>
      </w:r>
    </w:p>
    <w:p w14:paraId="44FADEFD" w14:textId="30A9C0F7" w:rsidR="002F2CC2" w:rsidRPr="00E20E93" w:rsidRDefault="00BB60EE" w:rsidP="002F2CC2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Take care of old material that needs to be handled </w:t>
      </w:r>
      <w:r w:rsidR="00AB36A1">
        <w:rPr>
          <w:rFonts w:asciiTheme="majorHAnsi" w:hAnsiTheme="majorHAnsi" w:cs="Arial"/>
          <w:sz w:val="22"/>
          <w:szCs w:val="22"/>
        </w:rPr>
        <w:t>carefully</w:t>
      </w:r>
    </w:p>
    <w:p w14:paraId="67496D0B" w14:textId="675F89B8" w:rsidR="002F2CC2" w:rsidRPr="00E20E93" w:rsidRDefault="002F2CC2" w:rsidP="002F2CC2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b/>
          <w:bCs/>
          <w:sz w:val="22"/>
          <w:szCs w:val="22"/>
        </w:rPr>
      </w:pPr>
      <w:r w:rsidRPr="00E20E93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="00B122A9">
        <w:rPr>
          <w:rFonts w:asciiTheme="majorHAnsi" w:hAnsiTheme="majorHAnsi" w:cs="Arial"/>
          <w:color w:val="000000" w:themeColor="text1"/>
          <w:sz w:val="22"/>
          <w:szCs w:val="22"/>
        </w:rPr>
        <w:t>M</w:t>
      </w:r>
      <w:r w:rsidR="003955B1" w:rsidRPr="003955B1">
        <w:rPr>
          <w:rFonts w:asciiTheme="majorHAnsi" w:hAnsiTheme="majorHAnsi" w:cs="Arial"/>
          <w:color w:val="000000" w:themeColor="text1"/>
          <w:sz w:val="22"/>
          <w:szCs w:val="22"/>
        </w:rPr>
        <w:t>emoriz</w:t>
      </w:r>
      <w:r w:rsidR="003955B1">
        <w:rPr>
          <w:rFonts w:asciiTheme="majorHAnsi" w:hAnsiTheme="majorHAnsi" w:cs="Arial"/>
          <w:color w:val="000000" w:themeColor="text1"/>
          <w:sz w:val="22"/>
          <w:szCs w:val="22"/>
        </w:rPr>
        <w:t>ing</w:t>
      </w:r>
      <w:r w:rsidRPr="00E20E93">
        <w:rPr>
          <w:rFonts w:asciiTheme="majorHAnsi" w:hAnsiTheme="majorHAnsi" w:cs="Arial"/>
          <w:color w:val="000000" w:themeColor="text1"/>
          <w:sz w:val="22"/>
          <w:szCs w:val="22"/>
        </w:rPr>
        <w:t>, Teamwork</w:t>
      </w:r>
    </w:p>
    <w:p w14:paraId="28528EE5" w14:textId="77777777" w:rsidR="002F2CC2" w:rsidRPr="00E20E93" w:rsidRDefault="002F2CC2" w:rsidP="004E288E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07A7B3B0" w14:textId="77777777" w:rsidR="002F2CC2" w:rsidRDefault="002F2CC2" w:rsidP="004E288E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66D50EC1" w14:textId="6EA36C66" w:rsidR="004E288E" w:rsidRPr="00430A8A" w:rsidRDefault="00A72488" w:rsidP="004E288E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>Engraver</w:t>
      </w:r>
      <w:r w:rsidR="004E288E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4E288E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May</w:t>
      </w:r>
      <w:r w:rsidR="004E288E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8</w:t>
      </w:r>
      <w:r w:rsidR="004E288E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September 2019</w:t>
      </w:r>
    </w:p>
    <w:p w14:paraId="16A3E71F" w14:textId="3E0E3A30" w:rsidR="004E288E" w:rsidRPr="00430A8A" w:rsidRDefault="00CF5018" w:rsidP="004E288E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>Bijouterie Hamel</w:t>
      </w:r>
      <w:r w:rsidR="004E288E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430A8A" w:rsidRPr="00430A8A">
        <w:rPr>
          <w:rFonts w:asciiTheme="majorHAnsi" w:hAnsiTheme="majorHAnsi" w:cs="Arial"/>
          <w:bCs/>
          <w:sz w:val="22"/>
          <w:szCs w:val="22"/>
          <w:lang w:val="fr-CA"/>
        </w:rPr>
        <w:t>Contrecœur</w:t>
      </w:r>
      <w:r w:rsidR="004E288E" w:rsidRPr="00430A8A">
        <w:rPr>
          <w:rFonts w:asciiTheme="majorHAnsi" w:hAnsiTheme="majorHAnsi" w:cs="Arial"/>
          <w:bCs/>
          <w:sz w:val="22"/>
          <w:szCs w:val="22"/>
          <w:lang w:val="en-CA"/>
        </w:rPr>
        <w:t>, QC</w:t>
      </w:r>
    </w:p>
    <w:p w14:paraId="1EFCC756" w14:textId="38695781" w:rsidR="006146FA" w:rsidRPr="006146FA" w:rsidRDefault="00F663EE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430A8A">
        <w:rPr>
          <w:rFonts w:asciiTheme="majorHAnsi" w:hAnsiTheme="majorHAnsi" w:cs="Arial"/>
          <w:sz w:val="22"/>
          <w:szCs w:val="22"/>
        </w:rPr>
        <w:t>Using software</w:t>
      </w:r>
      <w:r w:rsidR="00785A79" w:rsidRPr="00430A8A">
        <w:rPr>
          <w:rFonts w:asciiTheme="majorHAnsi" w:hAnsiTheme="majorHAnsi" w:cs="Arial"/>
          <w:sz w:val="22"/>
          <w:szCs w:val="22"/>
        </w:rPr>
        <w:t xml:space="preserve"> and machines</w:t>
      </w:r>
      <w:r w:rsidRPr="00430A8A">
        <w:rPr>
          <w:rFonts w:asciiTheme="majorHAnsi" w:hAnsiTheme="majorHAnsi" w:cs="Arial"/>
          <w:sz w:val="22"/>
          <w:szCs w:val="22"/>
        </w:rPr>
        <w:t xml:space="preserve"> to engrave on</w:t>
      </w:r>
      <w:r w:rsidR="009E45BA">
        <w:rPr>
          <w:rFonts w:asciiTheme="majorHAnsi" w:hAnsiTheme="majorHAnsi" w:cs="Arial"/>
          <w:sz w:val="22"/>
          <w:szCs w:val="22"/>
        </w:rPr>
        <w:t xml:space="preserve"> gold and </w:t>
      </w:r>
      <w:r w:rsidR="0023234A">
        <w:rPr>
          <w:rFonts w:asciiTheme="majorHAnsi" w:hAnsiTheme="majorHAnsi" w:cs="Arial"/>
          <w:sz w:val="22"/>
          <w:szCs w:val="22"/>
        </w:rPr>
        <w:t>metal</w:t>
      </w:r>
      <w:r w:rsidR="006A0508">
        <w:rPr>
          <w:rFonts w:asciiTheme="majorHAnsi" w:hAnsiTheme="majorHAnsi" w:cs="Arial"/>
          <w:sz w:val="22"/>
          <w:szCs w:val="22"/>
        </w:rPr>
        <w:t>s</w:t>
      </w:r>
    </w:p>
    <w:p w14:paraId="70BDD593" w14:textId="46A22A9D" w:rsidR="004E288E" w:rsidRPr="006146FA" w:rsidRDefault="004E288E" w:rsidP="006146FA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b/>
          <w:bCs/>
          <w:sz w:val="22"/>
          <w:szCs w:val="22"/>
        </w:rPr>
      </w:pPr>
      <w:r w:rsidRPr="006146FA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="00AF2650" w:rsidRPr="006146FA">
        <w:rPr>
          <w:rFonts w:asciiTheme="majorHAnsi" w:hAnsiTheme="majorHAnsi" w:cs="Arial"/>
          <w:color w:val="000000" w:themeColor="text1"/>
          <w:sz w:val="22"/>
          <w:szCs w:val="22"/>
        </w:rPr>
        <w:t xml:space="preserve">Oral and written communication, </w:t>
      </w:r>
      <w:r w:rsidR="00A33B8D" w:rsidRPr="006146FA">
        <w:rPr>
          <w:rFonts w:asciiTheme="majorHAnsi" w:hAnsiTheme="majorHAnsi" w:cs="Arial"/>
          <w:color w:val="000000" w:themeColor="text1"/>
          <w:sz w:val="22"/>
          <w:szCs w:val="22"/>
        </w:rPr>
        <w:t>T</w:t>
      </w:r>
      <w:r w:rsidR="00AF2650" w:rsidRPr="006146FA">
        <w:rPr>
          <w:rFonts w:asciiTheme="majorHAnsi" w:hAnsiTheme="majorHAnsi" w:cs="Arial"/>
          <w:color w:val="000000" w:themeColor="text1"/>
          <w:sz w:val="22"/>
          <w:szCs w:val="22"/>
        </w:rPr>
        <w:t>eamwork</w:t>
      </w:r>
      <w:bookmarkStart w:id="0" w:name="_GoBack"/>
      <w:bookmarkEnd w:id="0"/>
    </w:p>
    <w:p w14:paraId="3DB766E2" w14:textId="77777777" w:rsidR="004E288E" w:rsidRPr="00430A8A" w:rsidRDefault="004E288E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5D619A16" w14:textId="0EE82F5C" w:rsidR="004054E1" w:rsidRPr="00430A8A" w:rsidRDefault="009F3D63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>D</w:t>
      </w:r>
      <w:r w:rsidRPr="009F3D63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ay 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C</w:t>
      </w:r>
      <w:r w:rsidRPr="009F3D63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amp 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L</w:t>
      </w:r>
      <w:r w:rsidRPr="009F3D63">
        <w:rPr>
          <w:rFonts w:asciiTheme="majorHAnsi" w:hAnsiTheme="majorHAnsi" w:cs="Arial"/>
          <w:b/>
          <w:bCs/>
          <w:sz w:val="22"/>
          <w:szCs w:val="22"/>
          <w:lang w:val="en-CA"/>
        </w:rPr>
        <w:t>eader</w:t>
      </w:r>
      <w:r w:rsidR="004054E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4054E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June</w:t>
      </w:r>
      <w:r w:rsidR="004054E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7</w:t>
      </w:r>
      <w:r w:rsidR="004054E1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="00A13277">
        <w:rPr>
          <w:rFonts w:asciiTheme="majorHAnsi" w:hAnsiTheme="majorHAnsi" w:cs="Arial"/>
          <w:b/>
          <w:bCs/>
          <w:sz w:val="22"/>
          <w:szCs w:val="22"/>
          <w:lang w:val="en-CA"/>
        </w:rPr>
        <w:t>August 2017</w:t>
      </w:r>
    </w:p>
    <w:p w14:paraId="046129F8" w14:textId="47127911" w:rsidR="004054E1" w:rsidRPr="00301616" w:rsidRDefault="003707B7" w:rsidP="004054E1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fr-CA"/>
        </w:rPr>
      </w:pPr>
      <w:r w:rsidRPr="00301616">
        <w:rPr>
          <w:rFonts w:asciiTheme="majorHAnsi" w:hAnsiTheme="majorHAnsi" w:cs="Arial"/>
          <w:bCs/>
          <w:sz w:val="22"/>
          <w:szCs w:val="22"/>
          <w:lang w:val="fr-CA"/>
        </w:rPr>
        <w:t>Camp de jour</w:t>
      </w:r>
      <w:r w:rsidR="004054E1" w:rsidRPr="00301616">
        <w:rPr>
          <w:rFonts w:asciiTheme="majorHAnsi" w:hAnsiTheme="majorHAnsi" w:cs="Arial"/>
          <w:bCs/>
          <w:sz w:val="22"/>
          <w:szCs w:val="22"/>
          <w:lang w:val="fr-CA"/>
        </w:rPr>
        <w:t xml:space="preserve">, </w:t>
      </w:r>
      <w:r w:rsidR="006146FA" w:rsidRPr="00430A8A">
        <w:rPr>
          <w:rFonts w:asciiTheme="majorHAnsi" w:hAnsiTheme="majorHAnsi" w:cs="Arial"/>
          <w:bCs/>
          <w:sz w:val="22"/>
          <w:szCs w:val="22"/>
          <w:lang w:val="fr-CA"/>
        </w:rPr>
        <w:t>Contrecœur</w:t>
      </w:r>
      <w:r w:rsidR="004054E1" w:rsidRPr="00301616">
        <w:rPr>
          <w:rFonts w:asciiTheme="majorHAnsi" w:hAnsiTheme="majorHAnsi" w:cs="Arial"/>
          <w:bCs/>
          <w:sz w:val="22"/>
          <w:szCs w:val="22"/>
          <w:lang w:val="fr-CA"/>
        </w:rPr>
        <w:t xml:space="preserve">, </w:t>
      </w:r>
      <w:r w:rsidR="0012414B" w:rsidRPr="00301616">
        <w:rPr>
          <w:rFonts w:asciiTheme="majorHAnsi" w:hAnsiTheme="majorHAnsi" w:cs="Arial"/>
          <w:bCs/>
          <w:sz w:val="22"/>
          <w:szCs w:val="22"/>
          <w:lang w:val="fr-CA"/>
        </w:rPr>
        <w:t>QC</w:t>
      </w:r>
    </w:p>
    <w:p w14:paraId="1E93B8C2" w14:textId="4FA5A182" w:rsidR="004054E1" w:rsidRPr="007D2CB4" w:rsidRDefault="00C820B8" w:rsidP="004054E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>Guide and entertain children</w:t>
      </w:r>
    </w:p>
    <w:p w14:paraId="2031C99A" w14:textId="6CB38081" w:rsidR="007D2CB4" w:rsidRDefault="007D2CB4" w:rsidP="004054E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7D2CB4">
        <w:rPr>
          <w:rFonts w:asciiTheme="majorHAnsi" w:hAnsiTheme="majorHAnsi" w:cs="Arial"/>
          <w:sz w:val="22"/>
          <w:szCs w:val="22"/>
        </w:rPr>
        <w:t xml:space="preserve">Develop a weekly activity program for his group according to the criteria established by </w:t>
      </w:r>
      <w:r>
        <w:rPr>
          <w:rFonts w:asciiTheme="majorHAnsi" w:hAnsiTheme="majorHAnsi" w:cs="Arial"/>
          <w:sz w:val="22"/>
          <w:szCs w:val="22"/>
        </w:rPr>
        <w:t>the bosses</w:t>
      </w:r>
    </w:p>
    <w:p w14:paraId="5F415299" w14:textId="3FD7B22C" w:rsidR="006146FA" w:rsidRDefault="00550BD1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550BD1">
        <w:rPr>
          <w:rFonts w:asciiTheme="majorHAnsi" w:hAnsiTheme="majorHAnsi" w:cs="Arial"/>
          <w:sz w:val="22"/>
          <w:szCs w:val="22"/>
        </w:rPr>
        <w:t>Collaborate in the organization and animation of special days</w:t>
      </w:r>
    </w:p>
    <w:p w14:paraId="50DB0CD6" w14:textId="577BF63E" w:rsidR="00301616" w:rsidRDefault="00301616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301616">
        <w:rPr>
          <w:rFonts w:asciiTheme="majorHAnsi" w:hAnsiTheme="majorHAnsi" w:cs="Arial"/>
          <w:sz w:val="22"/>
          <w:szCs w:val="22"/>
        </w:rPr>
        <w:t>Ensures the safety of children</w:t>
      </w:r>
    </w:p>
    <w:p w14:paraId="24239DA8" w14:textId="2247E436" w:rsidR="00301844" w:rsidRPr="006146FA" w:rsidRDefault="00301844" w:rsidP="006146FA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sz w:val="22"/>
          <w:szCs w:val="22"/>
        </w:rPr>
      </w:pPr>
      <w:r w:rsidRPr="006146FA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="00F36254" w:rsidRPr="006146FA">
        <w:rPr>
          <w:rFonts w:asciiTheme="majorHAnsi" w:hAnsiTheme="majorHAnsi" w:cs="Arial"/>
          <w:color w:val="000000" w:themeColor="text1"/>
          <w:sz w:val="22"/>
          <w:szCs w:val="22"/>
        </w:rPr>
        <w:t>D</w:t>
      </w:r>
      <w:r w:rsidRPr="006146FA">
        <w:rPr>
          <w:rFonts w:asciiTheme="majorHAnsi" w:hAnsiTheme="majorHAnsi" w:cs="Arial"/>
          <w:color w:val="000000" w:themeColor="text1"/>
          <w:sz w:val="22"/>
          <w:szCs w:val="22"/>
        </w:rPr>
        <w:t xml:space="preserve">ecision-making, </w:t>
      </w:r>
      <w:r w:rsidR="00F36254" w:rsidRPr="006146FA">
        <w:rPr>
          <w:rFonts w:asciiTheme="majorHAnsi" w:hAnsiTheme="majorHAnsi" w:cs="Arial"/>
          <w:color w:val="000000" w:themeColor="text1"/>
          <w:sz w:val="22"/>
          <w:szCs w:val="22"/>
        </w:rPr>
        <w:t>T</w:t>
      </w:r>
      <w:r w:rsidRPr="006146FA">
        <w:rPr>
          <w:rFonts w:asciiTheme="majorHAnsi" w:hAnsiTheme="majorHAnsi" w:cs="Arial"/>
          <w:color w:val="000000" w:themeColor="text1"/>
          <w:sz w:val="22"/>
          <w:szCs w:val="22"/>
        </w:rPr>
        <w:t>eamwork</w:t>
      </w:r>
      <w:r w:rsidR="00955289" w:rsidRPr="006146FA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, </w:t>
      </w:r>
      <w:r w:rsidR="00F36254" w:rsidRPr="006146FA">
        <w:rPr>
          <w:rFonts w:asciiTheme="majorHAnsi" w:hAnsiTheme="majorHAnsi" w:cs="Arial"/>
          <w:bCs/>
          <w:color w:val="000000" w:themeColor="text1"/>
          <w:sz w:val="22"/>
          <w:szCs w:val="22"/>
        </w:rPr>
        <w:t>P</w:t>
      </w:r>
      <w:r w:rsidR="00955289" w:rsidRPr="006146FA">
        <w:rPr>
          <w:rFonts w:asciiTheme="majorHAnsi" w:hAnsiTheme="majorHAnsi" w:cs="Arial"/>
          <w:bCs/>
          <w:color w:val="000000" w:themeColor="text1"/>
          <w:sz w:val="22"/>
          <w:szCs w:val="22"/>
        </w:rPr>
        <w:t>atience</w:t>
      </w:r>
      <w:r w:rsidR="00A411F0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, </w:t>
      </w:r>
      <w:r w:rsidR="004C1697">
        <w:rPr>
          <w:rFonts w:asciiTheme="majorHAnsi" w:hAnsiTheme="majorHAnsi" w:cs="Arial"/>
          <w:bCs/>
          <w:color w:val="000000" w:themeColor="text1"/>
          <w:sz w:val="22"/>
          <w:szCs w:val="22"/>
        </w:rPr>
        <w:t>V</w:t>
      </w:r>
      <w:r w:rsidR="00AB030F" w:rsidRPr="00AB030F">
        <w:rPr>
          <w:rFonts w:asciiTheme="majorHAnsi" w:hAnsiTheme="majorHAnsi" w:cs="Arial"/>
          <w:bCs/>
          <w:color w:val="000000" w:themeColor="text1"/>
          <w:sz w:val="22"/>
          <w:szCs w:val="22"/>
        </w:rPr>
        <w:t>igilance</w:t>
      </w:r>
    </w:p>
    <w:p w14:paraId="0563EBD5" w14:textId="77777777" w:rsidR="004054E1" w:rsidRPr="00430A8A" w:rsidRDefault="004054E1" w:rsidP="004054E1">
      <w:pPr>
        <w:rPr>
          <w:rFonts w:asciiTheme="majorHAnsi" w:hAnsiTheme="majorHAnsi" w:cs="Arial"/>
          <w:sz w:val="22"/>
          <w:szCs w:val="22"/>
          <w:lang w:val="en-CA"/>
        </w:rPr>
      </w:pPr>
    </w:p>
    <w:p w14:paraId="655B0DE3" w14:textId="77777777" w:rsidR="00786CDB" w:rsidRPr="00430A8A" w:rsidRDefault="00786CDB" w:rsidP="004A6868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7130B08D" w14:textId="77777777" w:rsidR="00A00090" w:rsidRPr="00430A8A" w:rsidRDefault="00A00090" w:rsidP="00C56B8C">
      <w:pPr>
        <w:pStyle w:val="Title"/>
        <w:rPr>
          <w:rStyle w:val="Strong"/>
          <w:rFonts w:cs="Arial"/>
          <w:color w:val="auto"/>
          <w:sz w:val="18"/>
          <w:szCs w:val="18"/>
          <w:lang w:val="en-CA"/>
        </w:rPr>
      </w:pPr>
    </w:p>
    <w:p w14:paraId="73F2116C" w14:textId="77777777" w:rsidR="00DC690D" w:rsidRPr="00430A8A" w:rsidRDefault="00DC690D" w:rsidP="00DC690D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 xml:space="preserve">VOLUNTEER WORK </w:t>
      </w:r>
    </w:p>
    <w:p w14:paraId="28935459" w14:textId="3CDBDE6D" w:rsidR="00625669" w:rsidRPr="00430A8A" w:rsidRDefault="00FF255A" w:rsidP="00625669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Library </w:t>
      </w:r>
      <w:r w:rsidR="003A5386">
        <w:rPr>
          <w:rFonts w:asciiTheme="majorHAnsi" w:hAnsiTheme="majorHAnsi" w:cs="Arial"/>
          <w:b/>
          <w:bCs/>
          <w:sz w:val="22"/>
          <w:szCs w:val="22"/>
          <w:lang w:val="en-CA"/>
        </w:rPr>
        <w:t>O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rganizer</w:t>
      </w:r>
      <w:r w:rsidR="00625669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625669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6549B2">
        <w:rPr>
          <w:rFonts w:asciiTheme="majorHAnsi" w:hAnsiTheme="majorHAnsi" w:cs="Arial"/>
          <w:b/>
          <w:bCs/>
          <w:sz w:val="22"/>
          <w:szCs w:val="22"/>
          <w:lang w:val="en-CA"/>
        </w:rPr>
        <w:t>Aug</w:t>
      </w:r>
      <w:r w:rsidR="00A6152B">
        <w:rPr>
          <w:rFonts w:asciiTheme="majorHAnsi" w:hAnsiTheme="majorHAnsi" w:cs="Arial"/>
          <w:b/>
          <w:bCs/>
          <w:sz w:val="22"/>
          <w:szCs w:val="22"/>
          <w:lang w:val="en-CA"/>
        </w:rPr>
        <w:t>ust</w:t>
      </w:r>
      <w:r w:rsidR="00AE6EA0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A6152B">
        <w:rPr>
          <w:rFonts w:asciiTheme="majorHAnsi" w:hAnsiTheme="majorHAnsi" w:cs="Arial"/>
          <w:b/>
          <w:bCs/>
          <w:sz w:val="22"/>
          <w:szCs w:val="22"/>
          <w:lang w:val="en-CA"/>
        </w:rPr>
        <w:t>2015-April</w:t>
      </w:r>
      <w:r w:rsidR="00625669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786CDB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6</w:t>
      </w:r>
    </w:p>
    <w:p w14:paraId="37179467" w14:textId="5B37AC60" w:rsidR="00DC690D" w:rsidRPr="00430A8A" w:rsidRDefault="002A7787" w:rsidP="00DC690D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Cs/>
          <w:sz w:val="22"/>
          <w:szCs w:val="22"/>
          <w:lang w:val="en-CA"/>
        </w:rPr>
        <w:t>Public library</w:t>
      </w:r>
      <w:r w:rsidR="00DC690D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3A5386" w:rsidRPr="00430A8A">
        <w:rPr>
          <w:rFonts w:asciiTheme="majorHAnsi" w:hAnsiTheme="majorHAnsi" w:cs="Arial"/>
          <w:bCs/>
          <w:sz w:val="22"/>
          <w:szCs w:val="22"/>
          <w:lang w:val="fr-CA"/>
        </w:rPr>
        <w:t>Contrecœur</w:t>
      </w:r>
      <w:r w:rsidR="00DC690D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270048" w:rsidRPr="00430A8A">
        <w:rPr>
          <w:rFonts w:asciiTheme="majorHAnsi" w:hAnsiTheme="majorHAnsi" w:cs="Arial"/>
          <w:bCs/>
          <w:sz w:val="22"/>
          <w:szCs w:val="22"/>
          <w:lang w:val="en-CA"/>
        </w:rPr>
        <w:t>QC</w:t>
      </w:r>
      <w:r w:rsidR="00DC690D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DC690D"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14:paraId="1EA5047E" w14:textId="20BD7BF9" w:rsidR="00DC690D" w:rsidRPr="00430A8A" w:rsidRDefault="0053119A" w:rsidP="00DC690D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430A8A">
        <w:rPr>
          <w:rFonts w:asciiTheme="majorHAnsi" w:hAnsiTheme="majorHAnsi" w:cs="Arial"/>
          <w:bCs/>
          <w:sz w:val="22"/>
          <w:szCs w:val="22"/>
        </w:rPr>
        <w:t>Helped improv</w:t>
      </w:r>
      <w:r w:rsidR="00B24781" w:rsidRPr="00430A8A">
        <w:rPr>
          <w:rFonts w:asciiTheme="majorHAnsi" w:hAnsiTheme="majorHAnsi" w:cs="Arial"/>
          <w:bCs/>
          <w:sz w:val="22"/>
          <w:szCs w:val="22"/>
        </w:rPr>
        <w:t>ing</w:t>
      </w:r>
      <w:r w:rsidRPr="00430A8A">
        <w:rPr>
          <w:rFonts w:asciiTheme="majorHAnsi" w:hAnsiTheme="majorHAnsi" w:cs="Arial"/>
          <w:bCs/>
          <w:sz w:val="22"/>
          <w:szCs w:val="22"/>
        </w:rPr>
        <w:t xml:space="preserve"> book searching and sorting in the public library of </w:t>
      </w:r>
      <w:r w:rsidR="00CC6EAB" w:rsidRPr="00CC6EAB">
        <w:rPr>
          <w:rFonts w:asciiTheme="majorHAnsi" w:hAnsiTheme="majorHAnsi" w:cs="Arial"/>
          <w:bCs/>
          <w:sz w:val="22"/>
          <w:szCs w:val="22"/>
          <w:lang w:val="en-US"/>
        </w:rPr>
        <w:t>Contrecœur</w:t>
      </w:r>
    </w:p>
    <w:p w14:paraId="3BAA1DC8" w14:textId="77777777" w:rsidR="00A00090" w:rsidRPr="00430A8A" w:rsidRDefault="00A00090" w:rsidP="00C56B8C">
      <w:pPr>
        <w:pStyle w:val="Title"/>
        <w:rPr>
          <w:rStyle w:val="Strong"/>
          <w:rFonts w:cs="Arial"/>
          <w:color w:val="auto"/>
          <w:sz w:val="16"/>
          <w:szCs w:val="16"/>
          <w:lang w:val="en-CA"/>
        </w:rPr>
      </w:pPr>
    </w:p>
    <w:p w14:paraId="08454A7E" w14:textId="77777777" w:rsidR="00C56B8C" w:rsidRPr="00430A8A" w:rsidRDefault="00C56B8C" w:rsidP="00A426F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430A8A">
        <w:rPr>
          <w:rStyle w:val="Strong"/>
          <w:rFonts w:cs="Arial"/>
          <w:color w:val="auto"/>
          <w:sz w:val="26"/>
          <w:szCs w:val="26"/>
          <w:lang w:val="en-CA"/>
        </w:rPr>
        <w:t>INTERESTS</w:t>
      </w:r>
    </w:p>
    <w:p w14:paraId="6547662A" w14:textId="45D0B27F" w:rsidR="004054E1" w:rsidRPr="00430A8A" w:rsidRDefault="004054E1" w:rsidP="00B70991">
      <w:pPr>
        <w:tabs>
          <w:tab w:val="right" w:pos="-1560"/>
          <w:tab w:val="left" w:pos="2127"/>
          <w:tab w:val="right" w:pos="9214"/>
        </w:tabs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Reading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802E8D" w:rsidRPr="00430A8A">
        <w:rPr>
          <w:rFonts w:asciiTheme="majorHAnsi" w:hAnsiTheme="majorHAnsi" w:cs="Arial"/>
          <w:bCs/>
          <w:sz w:val="22"/>
          <w:szCs w:val="22"/>
          <w:lang w:val="en-CA"/>
        </w:rPr>
        <w:t>Physics</w:t>
      </w:r>
      <w:r w:rsidR="006D7540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3A5386">
        <w:rPr>
          <w:rFonts w:asciiTheme="majorHAnsi" w:hAnsiTheme="majorHAnsi" w:cs="Arial"/>
          <w:bCs/>
          <w:sz w:val="22"/>
          <w:szCs w:val="22"/>
          <w:lang w:val="en-CA"/>
        </w:rPr>
        <w:t>m</w:t>
      </w:r>
      <w:r w:rsidR="006D7540" w:rsidRPr="00430A8A">
        <w:rPr>
          <w:rFonts w:asciiTheme="majorHAnsi" w:hAnsiTheme="majorHAnsi" w:cs="Arial"/>
          <w:bCs/>
          <w:sz w:val="22"/>
          <w:szCs w:val="22"/>
          <w:lang w:val="en-CA"/>
        </w:rPr>
        <w:t>ath</w:t>
      </w:r>
      <w:r w:rsidR="00802E8D" w:rsidRPr="00430A8A">
        <w:rPr>
          <w:rFonts w:asciiTheme="majorHAnsi" w:hAnsiTheme="majorHAnsi" w:cs="Arial"/>
          <w:bCs/>
          <w:sz w:val="22"/>
          <w:szCs w:val="22"/>
          <w:lang w:val="en-CA"/>
        </w:rPr>
        <w:t xml:space="preserve"> and programming books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14:paraId="7F274168" w14:textId="77777777" w:rsidR="004054E1" w:rsidRPr="00430A8A" w:rsidRDefault="004054E1" w:rsidP="004054E1">
      <w:pPr>
        <w:tabs>
          <w:tab w:val="left" w:pos="212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Sports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9221FB" w:rsidRPr="00430A8A">
        <w:rPr>
          <w:rFonts w:asciiTheme="majorHAnsi" w:hAnsiTheme="majorHAnsi" w:cs="Arial"/>
          <w:bCs/>
          <w:sz w:val="22"/>
          <w:szCs w:val="22"/>
          <w:lang w:val="en-CA"/>
        </w:rPr>
        <w:t>Soccer, badminton</w:t>
      </w:r>
    </w:p>
    <w:p w14:paraId="20051F0E" w14:textId="725C87A1" w:rsidR="004054E1" w:rsidRPr="00430A8A" w:rsidRDefault="004054E1" w:rsidP="007437B9">
      <w:pPr>
        <w:tabs>
          <w:tab w:val="left" w:pos="2127"/>
          <w:tab w:val="right" w:pos="9214"/>
        </w:tabs>
        <w:ind w:left="2127" w:hanging="2127"/>
        <w:rPr>
          <w:rFonts w:asciiTheme="majorHAnsi" w:hAnsiTheme="majorHAnsi" w:cs="Arial"/>
          <w:sz w:val="22"/>
          <w:szCs w:val="22"/>
          <w:lang w:val="en-CA"/>
        </w:rPr>
      </w:pP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>Passions</w:t>
      </w:r>
      <w:r w:rsidRPr="00430A8A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FA74A1" w:rsidRPr="00430A8A">
        <w:rPr>
          <w:rFonts w:asciiTheme="majorHAnsi" w:hAnsiTheme="majorHAnsi" w:cs="Arial"/>
          <w:bCs/>
          <w:sz w:val="22"/>
          <w:szCs w:val="22"/>
          <w:lang w:val="en-CA"/>
        </w:rPr>
        <w:t>Gaming</w:t>
      </w:r>
      <w:r w:rsidR="008D768F" w:rsidRPr="00430A8A">
        <w:rPr>
          <w:rFonts w:asciiTheme="majorHAnsi" w:hAnsiTheme="majorHAnsi" w:cs="Arial"/>
          <w:bCs/>
          <w:sz w:val="22"/>
          <w:szCs w:val="22"/>
          <w:lang w:val="en-CA"/>
        </w:rPr>
        <w:t>, programming</w:t>
      </w:r>
      <w:r w:rsidR="006D2EAB" w:rsidRPr="00430A8A">
        <w:rPr>
          <w:rFonts w:asciiTheme="majorHAnsi" w:hAnsiTheme="majorHAnsi" w:cs="Arial"/>
          <w:bCs/>
          <w:sz w:val="22"/>
          <w:szCs w:val="22"/>
          <w:lang w:val="en-CA"/>
        </w:rPr>
        <w:t>, physics</w:t>
      </w:r>
    </w:p>
    <w:sectPr w:rsidR="004054E1" w:rsidRPr="00430A8A" w:rsidSect="00625669">
      <w:headerReference w:type="default" r:id="rId8"/>
      <w:footerReference w:type="default" r:id="rId9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544A9" w14:textId="77777777" w:rsidR="008A0B15" w:rsidRDefault="008A0B15" w:rsidP="00EE342F">
      <w:r>
        <w:separator/>
      </w:r>
    </w:p>
  </w:endnote>
  <w:endnote w:type="continuationSeparator" w:id="0">
    <w:p w14:paraId="2CC7B912" w14:textId="77777777" w:rsidR="008A0B15" w:rsidRDefault="008A0B15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86FE3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D95B5" w14:textId="77777777" w:rsidR="008A0B15" w:rsidRDefault="008A0B15" w:rsidP="00EE342F">
      <w:r>
        <w:separator/>
      </w:r>
    </w:p>
  </w:footnote>
  <w:footnote w:type="continuationSeparator" w:id="0">
    <w:p w14:paraId="4D99B3DF" w14:textId="77777777" w:rsidR="008A0B15" w:rsidRDefault="008A0B15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6EC67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7923886" wp14:editId="7F8F4AA3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32"/>
    <w:rsid w:val="00001524"/>
    <w:rsid w:val="00026E86"/>
    <w:rsid w:val="00077685"/>
    <w:rsid w:val="00093540"/>
    <w:rsid w:val="000B1D92"/>
    <w:rsid w:val="000E1066"/>
    <w:rsid w:val="000E4268"/>
    <w:rsid w:val="000E5387"/>
    <w:rsid w:val="000F6DB8"/>
    <w:rsid w:val="00111433"/>
    <w:rsid w:val="0012414B"/>
    <w:rsid w:val="00124671"/>
    <w:rsid w:val="00126800"/>
    <w:rsid w:val="00130A94"/>
    <w:rsid w:val="0014425C"/>
    <w:rsid w:val="001513D0"/>
    <w:rsid w:val="00153C1C"/>
    <w:rsid w:val="00176794"/>
    <w:rsid w:val="00183B59"/>
    <w:rsid w:val="0019459A"/>
    <w:rsid w:val="00194998"/>
    <w:rsid w:val="001979CE"/>
    <w:rsid w:val="001B5280"/>
    <w:rsid w:val="001B538A"/>
    <w:rsid w:val="001C5AEB"/>
    <w:rsid w:val="001D3973"/>
    <w:rsid w:val="001D3EA8"/>
    <w:rsid w:val="001D79D7"/>
    <w:rsid w:val="001F5AFC"/>
    <w:rsid w:val="00206705"/>
    <w:rsid w:val="0021103F"/>
    <w:rsid w:val="00214D0A"/>
    <w:rsid w:val="00215BD4"/>
    <w:rsid w:val="0022059B"/>
    <w:rsid w:val="0023234A"/>
    <w:rsid w:val="002375C8"/>
    <w:rsid w:val="00241DFC"/>
    <w:rsid w:val="00254BD7"/>
    <w:rsid w:val="00270048"/>
    <w:rsid w:val="00280DCA"/>
    <w:rsid w:val="00281D6E"/>
    <w:rsid w:val="00297D3C"/>
    <w:rsid w:val="002A5B3A"/>
    <w:rsid w:val="002A6B18"/>
    <w:rsid w:val="002A7787"/>
    <w:rsid w:val="002B2132"/>
    <w:rsid w:val="002C34CD"/>
    <w:rsid w:val="002C6799"/>
    <w:rsid w:val="002D21A5"/>
    <w:rsid w:val="002D6E28"/>
    <w:rsid w:val="002E2616"/>
    <w:rsid w:val="002E6F78"/>
    <w:rsid w:val="002E78B8"/>
    <w:rsid w:val="002F2CC2"/>
    <w:rsid w:val="00301616"/>
    <w:rsid w:val="00301844"/>
    <w:rsid w:val="00321E78"/>
    <w:rsid w:val="00342802"/>
    <w:rsid w:val="0035443B"/>
    <w:rsid w:val="003707B7"/>
    <w:rsid w:val="00370B52"/>
    <w:rsid w:val="003776AE"/>
    <w:rsid w:val="003955B1"/>
    <w:rsid w:val="00397831"/>
    <w:rsid w:val="00397F41"/>
    <w:rsid w:val="003A5386"/>
    <w:rsid w:val="003B0184"/>
    <w:rsid w:val="003C5892"/>
    <w:rsid w:val="003C5E75"/>
    <w:rsid w:val="003D301E"/>
    <w:rsid w:val="003F0D2E"/>
    <w:rsid w:val="00401CB5"/>
    <w:rsid w:val="004046B0"/>
    <w:rsid w:val="0040495A"/>
    <w:rsid w:val="004054E1"/>
    <w:rsid w:val="0042553E"/>
    <w:rsid w:val="00430A8A"/>
    <w:rsid w:val="00441B95"/>
    <w:rsid w:val="00441DDD"/>
    <w:rsid w:val="004436B4"/>
    <w:rsid w:val="00446197"/>
    <w:rsid w:val="0046357A"/>
    <w:rsid w:val="004805BE"/>
    <w:rsid w:val="00480777"/>
    <w:rsid w:val="004A6868"/>
    <w:rsid w:val="004C1697"/>
    <w:rsid w:val="004C2AC6"/>
    <w:rsid w:val="004D7B71"/>
    <w:rsid w:val="004E2634"/>
    <w:rsid w:val="004E288E"/>
    <w:rsid w:val="004E430B"/>
    <w:rsid w:val="00502B3F"/>
    <w:rsid w:val="005202B0"/>
    <w:rsid w:val="00530B0A"/>
    <w:rsid w:val="0053119A"/>
    <w:rsid w:val="00550BD1"/>
    <w:rsid w:val="00553873"/>
    <w:rsid w:val="00556000"/>
    <w:rsid w:val="00580FE3"/>
    <w:rsid w:val="00583E57"/>
    <w:rsid w:val="0058525F"/>
    <w:rsid w:val="0059017F"/>
    <w:rsid w:val="005904D5"/>
    <w:rsid w:val="005A1EFC"/>
    <w:rsid w:val="005A2DA0"/>
    <w:rsid w:val="005A5F8C"/>
    <w:rsid w:val="005B509E"/>
    <w:rsid w:val="005C405C"/>
    <w:rsid w:val="005C48E9"/>
    <w:rsid w:val="005E09F7"/>
    <w:rsid w:val="006101A0"/>
    <w:rsid w:val="00612B0D"/>
    <w:rsid w:val="006146FA"/>
    <w:rsid w:val="006209B4"/>
    <w:rsid w:val="00621733"/>
    <w:rsid w:val="00625669"/>
    <w:rsid w:val="00632A07"/>
    <w:rsid w:val="006442EE"/>
    <w:rsid w:val="00646A9A"/>
    <w:rsid w:val="006549B2"/>
    <w:rsid w:val="00660ABB"/>
    <w:rsid w:val="00673F4B"/>
    <w:rsid w:val="006941B5"/>
    <w:rsid w:val="006A0508"/>
    <w:rsid w:val="006A3A3A"/>
    <w:rsid w:val="006B7411"/>
    <w:rsid w:val="006B796C"/>
    <w:rsid w:val="006C2591"/>
    <w:rsid w:val="006D2EAB"/>
    <w:rsid w:val="006D7540"/>
    <w:rsid w:val="006E0CE4"/>
    <w:rsid w:val="006E71E7"/>
    <w:rsid w:val="0070094F"/>
    <w:rsid w:val="00704927"/>
    <w:rsid w:val="00707A3B"/>
    <w:rsid w:val="00714000"/>
    <w:rsid w:val="00720AA9"/>
    <w:rsid w:val="00734DEF"/>
    <w:rsid w:val="007437B9"/>
    <w:rsid w:val="007650E6"/>
    <w:rsid w:val="00784B2B"/>
    <w:rsid w:val="00785A79"/>
    <w:rsid w:val="00786CDB"/>
    <w:rsid w:val="007910B4"/>
    <w:rsid w:val="007D2CB4"/>
    <w:rsid w:val="007F1494"/>
    <w:rsid w:val="00802E8D"/>
    <w:rsid w:val="008043A7"/>
    <w:rsid w:val="00811D72"/>
    <w:rsid w:val="00816F84"/>
    <w:rsid w:val="00823D64"/>
    <w:rsid w:val="008338DA"/>
    <w:rsid w:val="00851BB2"/>
    <w:rsid w:val="00866812"/>
    <w:rsid w:val="008867EB"/>
    <w:rsid w:val="008A0B15"/>
    <w:rsid w:val="008C2602"/>
    <w:rsid w:val="008D23E3"/>
    <w:rsid w:val="008D768F"/>
    <w:rsid w:val="008E098B"/>
    <w:rsid w:val="00910A1D"/>
    <w:rsid w:val="009221FB"/>
    <w:rsid w:val="009258CC"/>
    <w:rsid w:val="00930F3A"/>
    <w:rsid w:val="0093156F"/>
    <w:rsid w:val="009317D8"/>
    <w:rsid w:val="0093609D"/>
    <w:rsid w:val="00951B55"/>
    <w:rsid w:val="00955289"/>
    <w:rsid w:val="0096163E"/>
    <w:rsid w:val="0097240D"/>
    <w:rsid w:val="009749D8"/>
    <w:rsid w:val="00974A3B"/>
    <w:rsid w:val="00977E18"/>
    <w:rsid w:val="0099064E"/>
    <w:rsid w:val="0099390F"/>
    <w:rsid w:val="009B7F3B"/>
    <w:rsid w:val="009D2CFF"/>
    <w:rsid w:val="009D3F18"/>
    <w:rsid w:val="009D4BA9"/>
    <w:rsid w:val="009E45BA"/>
    <w:rsid w:val="009F3D63"/>
    <w:rsid w:val="00A00048"/>
    <w:rsid w:val="00A00090"/>
    <w:rsid w:val="00A13277"/>
    <w:rsid w:val="00A300E7"/>
    <w:rsid w:val="00A33B8D"/>
    <w:rsid w:val="00A40E43"/>
    <w:rsid w:val="00A411F0"/>
    <w:rsid w:val="00A426F0"/>
    <w:rsid w:val="00A52160"/>
    <w:rsid w:val="00A6152B"/>
    <w:rsid w:val="00A72488"/>
    <w:rsid w:val="00A738B4"/>
    <w:rsid w:val="00A85A7C"/>
    <w:rsid w:val="00AB030F"/>
    <w:rsid w:val="00AB1DE7"/>
    <w:rsid w:val="00AB2377"/>
    <w:rsid w:val="00AB36A1"/>
    <w:rsid w:val="00AC14A8"/>
    <w:rsid w:val="00AC1CCD"/>
    <w:rsid w:val="00AC438B"/>
    <w:rsid w:val="00AD434A"/>
    <w:rsid w:val="00AE1F71"/>
    <w:rsid w:val="00AE6EA0"/>
    <w:rsid w:val="00AF2650"/>
    <w:rsid w:val="00B00A52"/>
    <w:rsid w:val="00B119E0"/>
    <w:rsid w:val="00B122A9"/>
    <w:rsid w:val="00B24781"/>
    <w:rsid w:val="00B30A14"/>
    <w:rsid w:val="00B5421E"/>
    <w:rsid w:val="00B70991"/>
    <w:rsid w:val="00BA7738"/>
    <w:rsid w:val="00BB60EE"/>
    <w:rsid w:val="00BE7C31"/>
    <w:rsid w:val="00C175FF"/>
    <w:rsid w:val="00C513DE"/>
    <w:rsid w:val="00C56B8C"/>
    <w:rsid w:val="00C675E1"/>
    <w:rsid w:val="00C76CF0"/>
    <w:rsid w:val="00C820B8"/>
    <w:rsid w:val="00CA5E16"/>
    <w:rsid w:val="00CB0F8A"/>
    <w:rsid w:val="00CC006D"/>
    <w:rsid w:val="00CC6EAB"/>
    <w:rsid w:val="00CF5018"/>
    <w:rsid w:val="00D221A3"/>
    <w:rsid w:val="00D23146"/>
    <w:rsid w:val="00D301A5"/>
    <w:rsid w:val="00D3695F"/>
    <w:rsid w:val="00D44980"/>
    <w:rsid w:val="00D5655E"/>
    <w:rsid w:val="00D57D4A"/>
    <w:rsid w:val="00D603DD"/>
    <w:rsid w:val="00D82FC2"/>
    <w:rsid w:val="00DC690D"/>
    <w:rsid w:val="00DD1A1B"/>
    <w:rsid w:val="00DD5974"/>
    <w:rsid w:val="00DF4082"/>
    <w:rsid w:val="00E05816"/>
    <w:rsid w:val="00E20E93"/>
    <w:rsid w:val="00E25B3B"/>
    <w:rsid w:val="00E27A1F"/>
    <w:rsid w:val="00E4471C"/>
    <w:rsid w:val="00E500C8"/>
    <w:rsid w:val="00E56F90"/>
    <w:rsid w:val="00E6714F"/>
    <w:rsid w:val="00E733BC"/>
    <w:rsid w:val="00EA7D24"/>
    <w:rsid w:val="00EB1869"/>
    <w:rsid w:val="00EB6EA3"/>
    <w:rsid w:val="00EE25D7"/>
    <w:rsid w:val="00EE342F"/>
    <w:rsid w:val="00F00B13"/>
    <w:rsid w:val="00F03A96"/>
    <w:rsid w:val="00F24F0C"/>
    <w:rsid w:val="00F261D9"/>
    <w:rsid w:val="00F3154D"/>
    <w:rsid w:val="00F32ACB"/>
    <w:rsid w:val="00F35F11"/>
    <w:rsid w:val="00F36254"/>
    <w:rsid w:val="00F44D94"/>
    <w:rsid w:val="00F663EE"/>
    <w:rsid w:val="00F81D3B"/>
    <w:rsid w:val="00FA74A1"/>
    <w:rsid w:val="00FB5C73"/>
    <w:rsid w:val="00FE7B9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11377"/>
  <w14:defaultImageDpi w14:val="300"/>
  <w15:docId w15:val="{0A59DE78-3031-47FB-9C59-4C600F7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0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9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92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5F8C"/>
    <w:rPr>
      <w:color w:val="5EAE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14A8"/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9F9380-1C84-4839-BF62-764285BD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478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Co-op</dc:creator>
  <cp:lastModifiedBy>Shadi Jiha</cp:lastModifiedBy>
  <cp:revision>113</cp:revision>
  <cp:lastPrinted>2016-10-07T15:01:00Z</cp:lastPrinted>
  <dcterms:created xsi:type="dcterms:W3CDTF">2019-12-19T15:40:00Z</dcterms:created>
  <dcterms:modified xsi:type="dcterms:W3CDTF">2020-01-27T02:12:00Z</dcterms:modified>
</cp:coreProperties>
</file>