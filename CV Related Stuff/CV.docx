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124F" w14:textId="031D4196" w:rsidR="005A1EFC" w:rsidRPr="0018721E" w:rsidRDefault="00430A8A" w:rsidP="001D79D7">
      <w:pPr>
        <w:pStyle w:val="Heading2"/>
        <w:keepNext/>
        <w:keepLines/>
        <w:widowControl/>
        <w:contextualSpacing/>
        <w:jc w:val="center"/>
        <w:rPr>
          <w:rStyle w:val="Strong"/>
          <w:color w:val="000000" w:themeColor="text1"/>
          <w:sz w:val="48"/>
          <w:szCs w:val="48"/>
          <w:lang w:val="fr-CA"/>
        </w:rPr>
      </w:pPr>
      <w:r w:rsidRPr="0018721E">
        <w:rPr>
          <w:rStyle w:val="Strong"/>
          <w:color w:val="000000" w:themeColor="text1"/>
          <w:sz w:val="48"/>
          <w:szCs w:val="48"/>
          <w:lang w:val="fr-CA"/>
        </w:rPr>
        <w:t>SHADI JIHA</w:t>
      </w:r>
    </w:p>
    <w:p w14:paraId="34039778" w14:textId="17C51602" w:rsidR="001F7BEC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 xml:space="preserve">299 rue Charron, </w:t>
      </w:r>
      <w:r w:rsidR="005D3988" w:rsidRPr="0018721E">
        <w:rPr>
          <w:rFonts w:asciiTheme="majorHAnsi" w:hAnsiTheme="majorHAnsi" w:cs="Arial"/>
          <w:bCs/>
          <w:lang w:val="fr-CA"/>
        </w:rPr>
        <w:t>Contrecœur</w:t>
      </w:r>
      <w:r w:rsidRPr="0018721E">
        <w:rPr>
          <w:rFonts w:asciiTheme="majorHAnsi" w:hAnsiTheme="majorHAnsi" w:cs="Arial"/>
          <w:bCs/>
          <w:lang w:val="fr-CA"/>
        </w:rPr>
        <w:t>, QC J0L 1C0. (514) 570-2400</w:t>
      </w:r>
    </w:p>
    <w:p w14:paraId="2F9DC1C3" w14:textId="7AF74DD2" w:rsidR="00E04776" w:rsidRPr="0018721E" w:rsidRDefault="001F7BEC" w:rsidP="001F7BEC">
      <w:pPr>
        <w:jc w:val="center"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shadijiha@gmail.com</w:t>
      </w:r>
    </w:p>
    <w:p w14:paraId="25CA0169" w14:textId="447201A2" w:rsidR="00E04776" w:rsidRPr="00E81FD0" w:rsidRDefault="00E04776" w:rsidP="00E04776">
      <w:pPr>
        <w:pStyle w:val="Heading2"/>
        <w:keepNext/>
        <w:keepLines/>
        <w:widowControl/>
        <w:jc w:val="center"/>
        <w:rPr>
          <w:rStyle w:val="Strong"/>
          <w:lang w:val="fr-CA"/>
        </w:rPr>
      </w:pPr>
      <w:r w:rsidRPr="00E81FD0">
        <w:rPr>
          <w:rStyle w:val="Strong"/>
          <w:lang w:val="fr-CA"/>
        </w:rPr>
        <w:t xml:space="preserve">LinkedIn </w:t>
      </w:r>
      <w:hyperlink r:id="rId8" w:history="1">
        <w:r w:rsidRPr="00E81FD0">
          <w:rPr>
            <w:rStyle w:val="Hyperlink"/>
            <w:rFonts w:cs="Times New Roman"/>
            <w:lang w:val="fr-CA"/>
          </w:rPr>
          <w:t>https://www.linkedin.com/in/shadi-jiha-0a5267196/</w:t>
        </w:r>
      </w:hyperlink>
      <w:r w:rsidRPr="00E81FD0">
        <w:rPr>
          <w:rStyle w:val="Strong"/>
          <w:lang w:val="fr-CA"/>
        </w:rPr>
        <w:t xml:space="preserve"> </w:t>
      </w:r>
    </w:p>
    <w:p w14:paraId="51A4E785" w14:textId="60644E50" w:rsidR="00E04776" w:rsidRPr="0018721E" w:rsidRDefault="00E04776" w:rsidP="00E04776">
      <w:pPr>
        <w:pStyle w:val="Heading2"/>
        <w:keepNext/>
        <w:keepLines/>
        <w:widowControl/>
        <w:jc w:val="center"/>
        <w:rPr>
          <w:rStyle w:val="Strong"/>
          <w:rFonts w:cs="Arial"/>
        </w:rPr>
      </w:pPr>
      <w:r w:rsidRPr="00E81FD0">
        <w:rPr>
          <w:rStyle w:val="Strong"/>
          <w:lang w:val="fr-CA"/>
        </w:rPr>
        <w:t xml:space="preserve"> </w:t>
      </w:r>
      <w:r w:rsidRPr="0018721E">
        <w:rPr>
          <w:rFonts w:asciiTheme="majorHAnsi" w:hAnsiTheme="majorHAnsi" w:cs="Arial"/>
          <w:b/>
        </w:rPr>
        <w:t xml:space="preserve">GitHub </w:t>
      </w:r>
      <w:hyperlink r:id="rId9" w:history="1">
        <w:r w:rsidR="00372905" w:rsidRPr="0018721E">
          <w:rPr>
            <w:rStyle w:val="Hyperlink"/>
            <w:rFonts w:asciiTheme="majorHAnsi" w:hAnsiTheme="majorHAnsi" w:cs="Arial"/>
            <w:bCs/>
          </w:rPr>
          <w:t>https://github.com/shadijiha</w:t>
        </w:r>
      </w:hyperlink>
      <w:r w:rsidR="00372905" w:rsidRPr="0018721E">
        <w:rPr>
          <w:rFonts w:asciiTheme="majorHAnsi" w:hAnsiTheme="majorHAnsi" w:cs="Arial"/>
          <w:b/>
        </w:rPr>
        <w:t xml:space="preserve"> </w:t>
      </w:r>
    </w:p>
    <w:p w14:paraId="521BCA80" w14:textId="77777777" w:rsidR="00C76CF0" w:rsidRPr="0018721E" w:rsidRDefault="00C76CF0" w:rsidP="00AF0001">
      <w:pPr>
        <w:rPr>
          <w:rStyle w:val="Hyperlink"/>
          <w:color w:val="auto"/>
          <w:sz w:val="28"/>
          <w:szCs w:val="28"/>
          <w:u w:val="none"/>
          <w:lang w:val="en-CA" w:eastAsia="en-CA"/>
        </w:rPr>
      </w:pPr>
    </w:p>
    <w:p w14:paraId="123E6435" w14:textId="77777777" w:rsidR="00214D0A" w:rsidRPr="0018721E" w:rsidRDefault="00214D0A" w:rsidP="00CA5E16">
      <w:pPr>
        <w:pStyle w:val="Title"/>
        <w:spacing w:after="0"/>
        <w:jc w:val="center"/>
        <w:rPr>
          <w:rStyle w:val="Strong"/>
          <w:rFonts w:cs="Arial"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SUMMARY OF SKILLS AND QUALIFICATIONS</w:t>
      </w:r>
    </w:p>
    <w:p w14:paraId="019466D1" w14:textId="6851AF02" w:rsidR="007910B4" w:rsidRPr="0018721E" w:rsidRDefault="007910B4" w:rsidP="00CA5E16">
      <w:pPr>
        <w:tabs>
          <w:tab w:val="right" w:pos="-4111"/>
          <w:tab w:val="left" w:pos="851"/>
          <w:tab w:val="right" w:pos="1701"/>
          <w:tab w:val="right" w:pos="2127"/>
        </w:tabs>
        <w:spacing w:after="60"/>
        <w:ind w:right="162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Applications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2A386C">
        <w:rPr>
          <w:rFonts w:asciiTheme="majorHAnsi" w:hAnsiTheme="majorHAnsi" w:cs="Arial"/>
          <w:lang w:val="en-CA"/>
        </w:rPr>
        <w:t>GitHub</w:t>
      </w:r>
      <w:r w:rsidR="002A386C" w:rsidRPr="0018721E">
        <w:rPr>
          <w:rFonts w:asciiTheme="majorHAnsi" w:hAnsiTheme="majorHAnsi" w:cs="Arial"/>
          <w:lang w:val="en-CA"/>
        </w:rPr>
        <w:t xml:space="preserve"> •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CA5E16" w:rsidRPr="0018721E">
        <w:rPr>
          <w:rFonts w:asciiTheme="majorHAnsi" w:hAnsiTheme="majorHAnsi" w:cs="Arial"/>
          <w:lang w:val="en-CA"/>
        </w:rPr>
        <w:t>Microsoft</w:t>
      </w:r>
      <w:r w:rsidRPr="0018721E">
        <w:rPr>
          <w:rFonts w:asciiTheme="majorHAnsi" w:hAnsiTheme="majorHAnsi" w:cs="Arial"/>
          <w:bCs/>
          <w:lang w:val="en-CA"/>
        </w:rPr>
        <w:t xml:space="preserve"> Office</w:t>
      </w:r>
      <w:r w:rsidR="0040321C" w:rsidRPr="0018721E">
        <w:rPr>
          <w:rFonts w:asciiTheme="majorHAnsi" w:hAnsiTheme="majorHAnsi" w:cs="Arial"/>
          <w:bCs/>
          <w:lang w:val="en-CA"/>
        </w:rPr>
        <w:t xml:space="preserve"> </w:t>
      </w:r>
      <w:r w:rsidR="0040321C" w:rsidRPr="0018721E">
        <w:rPr>
          <w:rFonts w:asciiTheme="majorHAnsi" w:hAnsiTheme="majorHAnsi" w:cs="Arial"/>
          <w:lang w:val="en-CA"/>
        </w:rPr>
        <w:t xml:space="preserve">• </w:t>
      </w:r>
      <w:r w:rsidR="004436B4" w:rsidRPr="0018721E">
        <w:rPr>
          <w:rFonts w:asciiTheme="majorHAnsi" w:hAnsiTheme="majorHAnsi" w:cs="Arial"/>
          <w:bCs/>
          <w:lang w:val="en-CA"/>
        </w:rPr>
        <w:t>Microsoft Visual Studio</w:t>
      </w:r>
      <w:r w:rsidRPr="0018721E">
        <w:rPr>
          <w:rFonts w:asciiTheme="majorHAnsi" w:hAnsiTheme="majorHAnsi" w:cs="Arial"/>
          <w:lang w:val="en-CA"/>
        </w:rPr>
        <w:t xml:space="preserve"> • Eclipse</w:t>
      </w:r>
      <w:r w:rsidR="00486E1B" w:rsidRPr="0018721E">
        <w:rPr>
          <w:rFonts w:asciiTheme="majorHAnsi" w:hAnsiTheme="majorHAnsi" w:cs="Arial"/>
          <w:lang w:val="en-CA"/>
        </w:rPr>
        <w:t xml:space="preserve"> • </w:t>
      </w:r>
      <w:r w:rsidR="00FE09FE" w:rsidRPr="0018721E">
        <w:rPr>
          <w:rFonts w:asciiTheme="majorHAnsi" w:hAnsiTheme="majorHAnsi" w:cs="Arial"/>
          <w:lang w:val="en-CA"/>
        </w:rPr>
        <w:t>IntelliJ</w:t>
      </w:r>
      <w:r w:rsidR="00233937">
        <w:rPr>
          <w:rFonts w:asciiTheme="majorHAnsi" w:hAnsiTheme="majorHAnsi" w:cs="Arial"/>
          <w:lang w:val="en-CA"/>
        </w:rPr>
        <w:t xml:space="preserve"> </w:t>
      </w:r>
    </w:p>
    <w:p w14:paraId="3539076A" w14:textId="720EBFB4" w:rsidR="00214D0A" w:rsidRPr="0018721E" w:rsidRDefault="00214D0A" w:rsidP="00CA5E16">
      <w:pPr>
        <w:tabs>
          <w:tab w:val="right" w:pos="-4111"/>
          <w:tab w:val="right" w:pos="1418"/>
          <w:tab w:val="left" w:pos="1701"/>
        </w:tabs>
        <w:spacing w:after="60"/>
        <w:ind w:left="1418" w:right="162" w:hanging="1418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>Program</w:t>
      </w:r>
      <w:r w:rsidR="008E098B" w:rsidRPr="0018721E">
        <w:rPr>
          <w:rFonts w:asciiTheme="majorHAnsi" w:hAnsiTheme="majorHAnsi" w:cs="Arial"/>
          <w:b/>
          <w:lang w:val="en-CA"/>
        </w:rPr>
        <w:t>m</w:t>
      </w:r>
      <w:r w:rsidRPr="0018721E">
        <w:rPr>
          <w:rFonts w:asciiTheme="majorHAnsi" w:hAnsiTheme="majorHAnsi" w:cs="Arial"/>
          <w:b/>
          <w:lang w:val="en-CA"/>
        </w:rPr>
        <w:t>ing</w:t>
      </w:r>
      <w:r w:rsidR="004436B4" w:rsidRPr="0018721E">
        <w:rPr>
          <w:rFonts w:asciiTheme="majorHAnsi" w:hAnsiTheme="majorHAnsi" w:cs="Arial"/>
          <w:b/>
          <w:lang w:val="en-CA"/>
        </w:rPr>
        <w:t xml:space="preserve">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b/>
          <w:lang w:val="en-CA"/>
        </w:rPr>
        <w:tab/>
      </w:r>
      <w:r w:rsidR="0099390F" w:rsidRPr="0018721E">
        <w:rPr>
          <w:rFonts w:asciiTheme="majorHAnsi" w:hAnsiTheme="majorHAnsi" w:cs="Arial"/>
          <w:b/>
          <w:lang w:val="en-CA"/>
        </w:rPr>
        <w:t xml:space="preserve"> </w:t>
      </w:r>
      <w:r w:rsidR="00AF3EED" w:rsidRPr="0018721E">
        <w:rPr>
          <w:rFonts w:asciiTheme="majorHAnsi" w:hAnsiTheme="majorHAnsi" w:cs="Arial"/>
          <w:bCs/>
          <w:lang w:val="en-CA"/>
        </w:rPr>
        <w:t>C/</w:t>
      </w:r>
      <w:r w:rsidRPr="0018721E">
        <w:rPr>
          <w:rFonts w:asciiTheme="majorHAnsi" w:hAnsiTheme="majorHAnsi" w:cs="Arial"/>
          <w:lang w:val="en-CA"/>
        </w:rPr>
        <w:t>C++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="00660ABB" w:rsidRPr="0018721E">
        <w:rPr>
          <w:rFonts w:asciiTheme="majorHAnsi" w:hAnsiTheme="majorHAnsi" w:cs="Arial"/>
          <w:lang w:val="en-CA"/>
        </w:rPr>
        <w:t>C#</w:t>
      </w:r>
      <w:r w:rsidR="00280DCA" w:rsidRPr="0018721E">
        <w:rPr>
          <w:rFonts w:asciiTheme="majorHAnsi" w:hAnsiTheme="majorHAnsi" w:cs="Arial"/>
          <w:lang w:val="en-CA"/>
        </w:rPr>
        <w:t xml:space="preserve"> </w:t>
      </w:r>
      <w:r w:rsidR="00660ABB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Java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>•</w:t>
      </w:r>
      <w:r w:rsidRPr="0018721E">
        <w:rPr>
          <w:rFonts w:asciiTheme="majorHAnsi" w:hAnsiTheme="majorHAnsi" w:cs="Arial"/>
          <w:lang w:val="en-CA"/>
        </w:rPr>
        <w:t xml:space="preserve"> </w:t>
      </w:r>
      <w:r w:rsidR="008E098B" w:rsidRPr="0018721E">
        <w:rPr>
          <w:rFonts w:asciiTheme="majorHAnsi" w:hAnsiTheme="majorHAnsi" w:cs="Arial"/>
          <w:lang w:val="en-CA"/>
        </w:rPr>
        <w:t>JavaScript</w:t>
      </w:r>
      <w:r w:rsidR="00AC1CCD" w:rsidRPr="0018721E">
        <w:rPr>
          <w:rFonts w:asciiTheme="majorHAnsi" w:hAnsiTheme="majorHAnsi" w:cs="Arial"/>
          <w:lang w:val="en-CA"/>
        </w:rPr>
        <w:t>/TypeScript</w:t>
      </w:r>
      <w:r w:rsidR="008E098B" w:rsidRPr="0018721E">
        <w:rPr>
          <w:rFonts w:asciiTheme="majorHAnsi" w:hAnsiTheme="majorHAnsi" w:cs="Arial"/>
          <w:lang w:val="en-CA"/>
        </w:rPr>
        <w:t xml:space="preserve"> </w:t>
      </w:r>
      <w:r w:rsidR="004436B4" w:rsidRPr="0018721E">
        <w:rPr>
          <w:rFonts w:asciiTheme="majorHAnsi" w:hAnsiTheme="majorHAnsi" w:cs="Arial"/>
          <w:lang w:val="en-CA"/>
        </w:rPr>
        <w:t>•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5B509E" w:rsidRPr="0018721E">
        <w:rPr>
          <w:rFonts w:asciiTheme="majorHAnsi" w:hAnsiTheme="majorHAnsi" w:cs="Arial"/>
          <w:lang w:val="en-CA"/>
        </w:rPr>
        <w:t>HTML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6C2591" w:rsidRPr="0018721E">
        <w:rPr>
          <w:rFonts w:asciiTheme="majorHAnsi" w:hAnsiTheme="majorHAnsi" w:cs="Arial"/>
          <w:lang w:val="en-CA"/>
        </w:rPr>
        <w:t xml:space="preserve">• </w:t>
      </w:r>
      <w:r w:rsidRPr="0018721E">
        <w:rPr>
          <w:rFonts w:asciiTheme="majorHAnsi" w:hAnsiTheme="majorHAnsi" w:cs="Arial"/>
          <w:lang w:val="en-CA"/>
        </w:rPr>
        <w:t>CSS</w:t>
      </w:r>
      <w:r w:rsidR="0099390F" w:rsidRPr="0018721E">
        <w:rPr>
          <w:rFonts w:asciiTheme="majorHAnsi" w:hAnsiTheme="majorHAnsi" w:cs="Arial"/>
          <w:lang w:val="en-CA"/>
        </w:rPr>
        <w:t xml:space="preserve"> </w:t>
      </w:r>
      <w:r w:rsidR="0018721E" w:rsidRPr="0018721E">
        <w:rPr>
          <w:rFonts w:asciiTheme="majorHAnsi" w:hAnsiTheme="majorHAnsi" w:cs="Arial"/>
          <w:lang w:val="en-CA"/>
        </w:rPr>
        <w:t>•</w:t>
      </w:r>
      <w:r w:rsidR="006A4F79">
        <w:rPr>
          <w:rFonts w:asciiTheme="majorHAnsi" w:hAnsiTheme="majorHAnsi" w:cs="Arial"/>
          <w:lang w:val="en-CA"/>
        </w:rPr>
        <w:t xml:space="preserve"> PHP </w:t>
      </w:r>
      <w:r w:rsidR="006A4F79" w:rsidRPr="0018721E">
        <w:rPr>
          <w:rFonts w:asciiTheme="majorHAnsi" w:hAnsiTheme="majorHAnsi" w:cs="Arial"/>
          <w:lang w:val="en-CA"/>
        </w:rPr>
        <w:t>•</w:t>
      </w:r>
      <w:bookmarkStart w:id="0" w:name="_GoBack"/>
      <w:bookmarkEnd w:id="0"/>
      <w:r w:rsidR="0018721E" w:rsidRPr="0018721E">
        <w:rPr>
          <w:rFonts w:asciiTheme="majorHAnsi" w:hAnsiTheme="majorHAnsi" w:cs="Arial"/>
          <w:lang w:val="en-CA"/>
        </w:rPr>
        <w:t xml:space="preserve"> Angular (Beginner) • React (Beginner)</w:t>
      </w:r>
      <w:r w:rsidR="007D7F65">
        <w:rPr>
          <w:rFonts w:asciiTheme="majorHAnsi" w:hAnsiTheme="majorHAnsi" w:cs="Arial"/>
          <w:lang w:val="en-CA"/>
        </w:rPr>
        <w:t xml:space="preserve">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Prolog </w:t>
      </w:r>
      <w:r w:rsidR="007D7F65" w:rsidRPr="0018721E">
        <w:rPr>
          <w:rFonts w:asciiTheme="majorHAnsi" w:hAnsiTheme="majorHAnsi" w:cs="Arial"/>
          <w:lang w:val="en-CA"/>
        </w:rPr>
        <w:t>•</w:t>
      </w:r>
      <w:r w:rsidR="007D7F65">
        <w:rPr>
          <w:rFonts w:asciiTheme="majorHAnsi" w:hAnsiTheme="majorHAnsi" w:cs="Arial"/>
          <w:lang w:val="en-CA"/>
        </w:rPr>
        <w:t xml:space="preserve"> LISP</w:t>
      </w:r>
      <w:r w:rsidR="00D91333">
        <w:rPr>
          <w:rFonts w:asciiTheme="majorHAnsi" w:hAnsiTheme="majorHAnsi" w:cs="Arial"/>
          <w:lang w:val="en-CA"/>
        </w:rPr>
        <w:t xml:space="preserve">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Ruby </w:t>
      </w:r>
      <w:r w:rsidR="00D91333" w:rsidRPr="0018721E">
        <w:rPr>
          <w:rFonts w:asciiTheme="majorHAnsi" w:hAnsiTheme="majorHAnsi" w:cs="Arial"/>
          <w:lang w:val="en-CA"/>
        </w:rPr>
        <w:t>•</w:t>
      </w:r>
      <w:r w:rsidR="00D91333">
        <w:rPr>
          <w:rFonts w:asciiTheme="majorHAnsi" w:hAnsiTheme="majorHAnsi" w:cs="Arial"/>
          <w:lang w:val="en-CA"/>
        </w:rPr>
        <w:t xml:space="preserve"> AspectJ</w:t>
      </w:r>
      <w:r w:rsidR="00D71C71">
        <w:rPr>
          <w:rFonts w:asciiTheme="majorHAnsi" w:hAnsiTheme="majorHAnsi" w:cs="Arial"/>
          <w:lang w:val="en-CA"/>
        </w:rPr>
        <w:t xml:space="preserve"> </w:t>
      </w:r>
      <w:r w:rsidR="00D71C71" w:rsidRPr="0018721E">
        <w:rPr>
          <w:rFonts w:asciiTheme="majorHAnsi" w:hAnsiTheme="majorHAnsi" w:cs="Arial"/>
          <w:lang w:val="en-CA"/>
        </w:rPr>
        <w:t>•</w:t>
      </w:r>
      <w:r w:rsidR="00D71C71">
        <w:rPr>
          <w:rFonts w:asciiTheme="majorHAnsi" w:hAnsiTheme="majorHAnsi" w:cs="Arial"/>
          <w:lang w:val="en-CA"/>
        </w:rPr>
        <w:t xml:space="preserve"> UML</w:t>
      </w:r>
    </w:p>
    <w:p w14:paraId="3B5F305B" w14:textId="74A331C8" w:rsidR="007910B4" w:rsidRPr="0018721E" w:rsidRDefault="007910B4" w:rsidP="00CA5E16">
      <w:pPr>
        <w:tabs>
          <w:tab w:val="center" w:pos="-4253"/>
          <w:tab w:val="center" w:pos="-2835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Languages </w:t>
      </w:r>
      <w:r w:rsidR="00CA5E16" w:rsidRPr="0018721E">
        <w:rPr>
          <w:rFonts w:asciiTheme="majorHAnsi" w:hAnsiTheme="majorHAnsi" w:cs="Arial"/>
          <w:b/>
          <w:lang w:val="en-CA"/>
        </w:rPr>
        <w:t>│</w:t>
      </w:r>
      <w:r w:rsidR="00CA5E16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French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>Spoken &amp; Written • English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Pr="0018721E">
        <w:rPr>
          <w:rFonts w:asciiTheme="majorHAnsi" w:hAnsiTheme="majorHAnsi" w:cs="Arial"/>
          <w:lang w:val="en-CA"/>
        </w:rPr>
        <w:t xml:space="preserve">Spoken &amp; Written • </w:t>
      </w:r>
      <w:r w:rsidR="00AD434A" w:rsidRPr="0018721E">
        <w:rPr>
          <w:rFonts w:asciiTheme="majorHAnsi" w:hAnsiTheme="majorHAnsi" w:cs="Arial"/>
          <w:lang w:val="en-CA"/>
        </w:rPr>
        <w:t>Arabic</w:t>
      </w:r>
      <w:r w:rsidR="00430A8A" w:rsidRPr="0018721E">
        <w:rPr>
          <w:rFonts w:asciiTheme="majorHAnsi" w:hAnsiTheme="majorHAnsi" w:cs="Arial"/>
          <w:lang w:val="en-CA"/>
        </w:rPr>
        <w:t xml:space="preserve"> </w:t>
      </w:r>
      <w:r w:rsidR="000B724C" w:rsidRPr="0018721E">
        <w:rPr>
          <w:rFonts w:asciiTheme="majorHAnsi" w:hAnsiTheme="majorHAnsi" w:cs="Arial"/>
          <w:lang w:val="en-CA"/>
        </w:rPr>
        <w:t>-</w:t>
      </w:r>
      <w:r w:rsidR="00AD434A" w:rsidRPr="0018721E">
        <w:rPr>
          <w:rFonts w:asciiTheme="majorHAnsi" w:hAnsiTheme="majorHAnsi" w:cs="Arial"/>
          <w:lang w:val="en-CA"/>
        </w:rPr>
        <w:t xml:space="preserve"> Spoken &amp; Written</w:t>
      </w:r>
    </w:p>
    <w:p w14:paraId="4DCEE9E6" w14:textId="77777777" w:rsidR="00F00B13" w:rsidRPr="0018721E" w:rsidRDefault="00CA5E16" w:rsidP="00AD434A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Licenses &amp; Certifications│ </w:t>
      </w:r>
      <w:r w:rsidRPr="0018721E">
        <w:rPr>
          <w:rFonts w:asciiTheme="majorHAnsi" w:hAnsiTheme="majorHAnsi" w:cs="Arial"/>
          <w:lang w:val="en-CA"/>
        </w:rPr>
        <w:t>Valid driving permit</w:t>
      </w:r>
      <w:r w:rsidR="00AD434A" w:rsidRPr="0018721E">
        <w:rPr>
          <w:rFonts w:asciiTheme="majorHAnsi" w:hAnsiTheme="majorHAnsi" w:cs="Arial"/>
          <w:lang w:val="en-CA"/>
        </w:rPr>
        <w:t xml:space="preserve"> </w:t>
      </w:r>
    </w:p>
    <w:p w14:paraId="15F00A67" w14:textId="77777777" w:rsidR="00AD434A" w:rsidRPr="0018721E" w:rsidRDefault="00AD434A" w:rsidP="00AD434A">
      <w:pPr>
        <w:tabs>
          <w:tab w:val="right" w:pos="9214"/>
        </w:tabs>
        <w:contextualSpacing/>
        <w:rPr>
          <w:rFonts w:asciiTheme="majorHAnsi" w:hAnsiTheme="majorHAnsi" w:cs="Arial"/>
          <w:b/>
          <w:lang w:val="en-CA"/>
        </w:rPr>
      </w:pPr>
    </w:p>
    <w:p w14:paraId="34CBCFD6" w14:textId="77777777" w:rsidR="00214D0A" w:rsidRPr="0018721E" w:rsidRDefault="00214D0A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EDUCATION</w:t>
      </w:r>
    </w:p>
    <w:p w14:paraId="09F103FC" w14:textId="62C35A8E" w:rsidR="00F3154D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Bachelor of </w:t>
      </w:r>
      <w:r w:rsidR="00AD434A" w:rsidRPr="0018721E">
        <w:rPr>
          <w:rFonts w:asciiTheme="majorHAnsi" w:hAnsiTheme="majorHAnsi" w:cs="Arial"/>
          <w:b/>
          <w:bCs/>
          <w:lang w:val="en-CA"/>
        </w:rPr>
        <w:t>Computer Science</w:t>
      </w:r>
      <w:r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CA5E16" w:rsidRPr="0018721E">
        <w:rPr>
          <w:rFonts w:asciiTheme="majorHAnsi" w:hAnsiTheme="majorHAnsi" w:cs="Arial"/>
          <w:b/>
          <w:bCs/>
          <w:lang w:val="en-CA"/>
        </w:rPr>
        <w:t xml:space="preserve">–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General program </w:t>
      </w:r>
      <w:r w:rsidR="005C405C" w:rsidRPr="0018721E">
        <w:rPr>
          <w:rFonts w:asciiTheme="majorHAnsi" w:hAnsiTheme="majorHAnsi" w:cs="Arial"/>
          <w:b/>
          <w:bCs/>
          <w:lang w:val="en-CA"/>
        </w:rPr>
        <w:t>Co-op</w:t>
      </w:r>
      <w:r w:rsidRPr="0018721E">
        <w:rPr>
          <w:rFonts w:asciiTheme="majorHAnsi" w:hAnsiTheme="majorHAnsi" w:cs="Arial"/>
          <w:lang w:val="en-CA"/>
        </w:rPr>
        <w:tab/>
      </w:r>
      <w:r w:rsidR="00580FE3" w:rsidRPr="0018721E">
        <w:rPr>
          <w:rFonts w:asciiTheme="majorHAnsi" w:hAnsiTheme="majorHAnsi" w:cs="Arial"/>
          <w:lang w:val="en-CA"/>
        </w:rPr>
        <w:t xml:space="preserve">  </w:t>
      </w:r>
      <w:r w:rsidR="00583E57" w:rsidRPr="0018721E">
        <w:rPr>
          <w:rFonts w:asciiTheme="majorHAnsi" w:hAnsiTheme="majorHAnsi" w:cs="Arial"/>
          <w:b/>
          <w:lang w:val="en-CA"/>
        </w:rPr>
        <w:t>201</w:t>
      </w:r>
      <w:r w:rsidR="00AD434A" w:rsidRPr="0018721E">
        <w:rPr>
          <w:rFonts w:asciiTheme="majorHAnsi" w:hAnsiTheme="majorHAnsi" w:cs="Arial"/>
          <w:b/>
          <w:lang w:val="en-CA"/>
        </w:rPr>
        <w:t>9</w:t>
      </w:r>
      <w:r w:rsidR="00430A8A" w:rsidRPr="0018721E">
        <w:rPr>
          <w:rFonts w:asciiTheme="majorHAnsi" w:hAnsiTheme="majorHAnsi" w:cs="Arial"/>
          <w:b/>
          <w:bCs/>
          <w:lang w:val="en-CA"/>
        </w:rPr>
        <w:t>–</w:t>
      </w:r>
      <w:r w:rsidRPr="0018721E">
        <w:rPr>
          <w:rFonts w:asciiTheme="majorHAnsi" w:hAnsiTheme="majorHAnsi" w:cs="Arial"/>
          <w:b/>
          <w:bCs/>
          <w:lang w:val="en-CA"/>
        </w:rPr>
        <w:t>20</w:t>
      </w:r>
      <w:r w:rsidR="00AD434A" w:rsidRPr="0018721E">
        <w:rPr>
          <w:rFonts w:asciiTheme="majorHAnsi" w:hAnsiTheme="majorHAnsi" w:cs="Arial"/>
          <w:b/>
          <w:bCs/>
          <w:lang w:val="en-CA"/>
        </w:rPr>
        <w:t>22</w:t>
      </w:r>
      <w:r w:rsidR="004D7B71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426F0" w:rsidRPr="0018721E">
        <w:rPr>
          <w:rFonts w:asciiTheme="majorHAnsi" w:hAnsiTheme="majorHAnsi" w:cs="Arial"/>
          <w:b/>
          <w:bCs/>
          <w:lang w:val="en-CA"/>
        </w:rPr>
        <w:t>(E</w:t>
      </w:r>
      <w:r w:rsidR="004D7B71" w:rsidRPr="0018721E">
        <w:rPr>
          <w:rFonts w:asciiTheme="majorHAnsi" w:hAnsiTheme="majorHAnsi" w:cs="Arial"/>
          <w:b/>
          <w:bCs/>
          <w:lang w:val="en-CA"/>
        </w:rPr>
        <w:t>xpected</w:t>
      </w:r>
      <w:r w:rsidR="00A426F0" w:rsidRPr="0018721E">
        <w:rPr>
          <w:rFonts w:asciiTheme="majorHAnsi" w:hAnsiTheme="majorHAnsi" w:cs="Arial"/>
          <w:b/>
          <w:bCs/>
          <w:lang w:val="en-CA"/>
        </w:rPr>
        <w:t>)</w:t>
      </w:r>
    </w:p>
    <w:p w14:paraId="7E3299B5" w14:textId="77777777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Concordia University, Montreal, QC</w:t>
      </w:r>
      <w:r w:rsidRPr="0018721E">
        <w:rPr>
          <w:rFonts w:asciiTheme="majorHAnsi" w:hAnsiTheme="majorHAnsi" w:cs="Arial"/>
          <w:lang w:val="en-CA"/>
        </w:rPr>
        <w:tab/>
      </w:r>
    </w:p>
    <w:p w14:paraId="763FB9AC" w14:textId="77777777" w:rsidR="00CA5E16" w:rsidRPr="0018721E" w:rsidRDefault="00CA5E16" w:rsidP="00CA5E16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Member of the Institute for Co-operative Education</w:t>
      </w:r>
    </w:p>
    <w:p w14:paraId="05C304AF" w14:textId="3ED4EFD5" w:rsidR="00CA5E16" w:rsidRPr="0018721E" w:rsidRDefault="00CA5E16" w:rsidP="004054E1">
      <w:pPr>
        <w:pStyle w:val="ListParagraph"/>
        <w:numPr>
          <w:ilvl w:val="0"/>
          <w:numId w:val="4"/>
        </w:numPr>
        <w:tabs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 xml:space="preserve">Relevant Courses: </w:t>
      </w:r>
      <w:r w:rsidR="00AD434A" w:rsidRPr="00B635FF">
        <w:rPr>
          <w:rFonts w:asciiTheme="majorHAnsi" w:hAnsiTheme="majorHAnsi" w:cs="Arial"/>
          <w:b/>
          <w:bCs/>
        </w:rPr>
        <w:t>Object oriented programming</w:t>
      </w:r>
      <w:r w:rsidR="0085177A">
        <w:rPr>
          <w:rFonts w:asciiTheme="majorHAnsi" w:hAnsiTheme="majorHAnsi" w:cs="Arial"/>
          <w:b/>
          <w:bCs/>
        </w:rPr>
        <w:t>,</w:t>
      </w:r>
      <w:r w:rsidR="00AD434A" w:rsidRPr="00B635FF">
        <w:rPr>
          <w:rFonts w:asciiTheme="majorHAnsi" w:hAnsiTheme="majorHAnsi" w:cs="Arial"/>
          <w:b/>
          <w:bCs/>
        </w:rPr>
        <w:t xml:space="preserve"> </w:t>
      </w:r>
      <w:r w:rsidR="00522B56" w:rsidRPr="00B635FF">
        <w:rPr>
          <w:rFonts w:asciiTheme="majorHAnsi" w:hAnsiTheme="majorHAnsi" w:cs="Arial"/>
          <w:b/>
          <w:bCs/>
        </w:rPr>
        <w:t>Data structure and Algorithms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Web programming</w:t>
      </w:r>
      <w:r w:rsidR="0085177A">
        <w:rPr>
          <w:rFonts w:asciiTheme="majorHAnsi" w:hAnsiTheme="majorHAnsi" w:cs="Arial"/>
          <w:b/>
          <w:bCs/>
        </w:rPr>
        <w:t>,</w:t>
      </w:r>
      <w:r w:rsidR="00522B56" w:rsidRPr="00B635FF">
        <w:rPr>
          <w:rFonts w:asciiTheme="majorHAnsi" w:hAnsiTheme="majorHAnsi" w:cs="Arial"/>
          <w:b/>
          <w:bCs/>
        </w:rPr>
        <w:t xml:space="preserve"> Principal of programming languages</w:t>
      </w:r>
      <w:r w:rsidR="00522B56">
        <w:rPr>
          <w:rFonts w:asciiTheme="majorHAnsi" w:hAnsiTheme="majorHAnsi" w:cs="Arial"/>
        </w:rPr>
        <w:t>.</w:t>
      </w:r>
    </w:p>
    <w:p w14:paraId="2597512B" w14:textId="77777777" w:rsidR="004054E1" w:rsidRPr="0018721E" w:rsidRDefault="004054E1" w:rsidP="004054E1">
      <w:pPr>
        <w:tabs>
          <w:tab w:val="right" w:pos="9214"/>
        </w:tabs>
        <w:contextualSpacing/>
        <w:rPr>
          <w:rFonts w:asciiTheme="majorHAnsi" w:hAnsiTheme="majorHAnsi" w:cs="Arial"/>
          <w:lang w:val="en-CA"/>
        </w:rPr>
      </w:pPr>
    </w:p>
    <w:p w14:paraId="39119CD0" w14:textId="50B7D1E2" w:rsidR="004054E1" w:rsidRPr="0018721E" w:rsidRDefault="004054E1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DEC in </w:t>
      </w:r>
      <w:r w:rsidR="00AD434A" w:rsidRPr="0018721E">
        <w:rPr>
          <w:rFonts w:asciiTheme="majorHAnsi" w:hAnsiTheme="majorHAnsi" w:cs="Arial"/>
          <w:b/>
          <w:bCs/>
          <w:lang w:val="en-CA"/>
        </w:rPr>
        <w:t xml:space="preserve">Pure and </w:t>
      </w:r>
      <w:r w:rsidR="00430A8A" w:rsidRPr="0018721E">
        <w:rPr>
          <w:rFonts w:asciiTheme="majorHAnsi" w:hAnsiTheme="majorHAnsi" w:cs="Arial"/>
          <w:b/>
          <w:bCs/>
          <w:lang w:val="en-CA"/>
        </w:rPr>
        <w:t>A</w:t>
      </w:r>
      <w:r w:rsidR="00AD434A" w:rsidRPr="0018721E">
        <w:rPr>
          <w:rFonts w:asciiTheme="majorHAnsi" w:hAnsiTheme="majorHAnsi" w:cs="Arial"/>
          <w:b/>
          <w:bCs/>
          <w:lang w:val="en-CA"/>
        </w:rPr>
        <w:t>pplied</w:t>
      </w:r>
      <w:r w:rsidRPr="0018721E">
        <w:rPr>
          <w:rFonts w:asciiTheme="majorHAnsi" w:hAnsiTheme="majorHAnsi" w:cs="Arial"/>
          <w:b/>
          <w:bCs/>
          <w:lang w:val="en-CA"/>
        </w:rPr>
        <w:t xml:space="preserve"> Sciences</w:t>
      </w:r>
      <w:r w:rsidRPr="0018721E">
        <w:rPr>
          <w:rFonts w:asciiTheme="majorHAnsi" w:hAnsiTheme="majorHAnsi" w:cs="Arial"/>
          <w:lang w:val="en-CA"/>
        </w:rPr>
        <w:tab/>
      </w:r>
      <w:r w:rsidRPr="0018721E">
        <w:rPr>
          <w:rFonts w:asciiTheme="majorHAnsi" w:hAnsiTheme="majorHAnsi" w:cs="Arial"/>
          <w:b/>
          <w:bCs/>
          <w:lang w:val="en-CA"/>
        </w:rPr>
        <w:t>201</w:t>
      </w:r>
      <w:r w:rsidR="00AD434A" w:rsidRPr="0018721E">
        <w:rPr>
          <w:rFonts w:asciiTheme="majorHAnsi" w:hAnsiTheme="majorHAnsi" w:cs="Arial"/>
          <w:b/>
          <w:bCs/>
          <w:lang w:val="en-CA"/>
        </w:rPr>
        <w:t>9</w:t>
      </w:r>
    </w:p>
    <w:p w14:paraId="73B9A842" w14:textId="77777777" w:rsidR="00DC690D" w:rsidRPr="0018721E" w:rsidRDefault="00AD434A" w:rsidP="004054E1">
      <w:pPr>
        <w:tabs>
          <w:tab w:val="right" w:pos="9923"/>
        </w:tabs>
        <w:contextualSpacing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>C</w:t>
      </w:r>
      <w:r w:rsidRPr="0018721E">
        <w:rPr>
          <w:rFonts w:asciiTheme="majorHAnsi" w:hAnsiTheme="majorHAnsi" w:cs="Arial"/>
          <w:lang w:val="en-CA" w:bidi="ar-SY"/>
        </w:rPr>
        <w:t>égep de Sorel-Tracy</w:t>
      </w:r>
      <w:r w:rsidRPr="0018721E">
        <w:rPr>
          <w:rFonts w:asciiTheme="majorHAnsi" w:hAnsiTheme="majorHAnsi" w:cs="Arial"/>
          <w:lang w:val="en-CA"/>
        </w:rPr>
        <w:t>, Sorel-Tracy</w:t>
      </w:r>
      <w:r w:rsidR="004054E1" w:rsidRPr="0018721E">
        <w:rPr>
          <w:rFonts w:asciiTheme="majorHAnsi" w:hAnsiTheme="majorHAnsi" w:cs="Arial"/>
          <w:lang w:val="en-CA"/>
        </w:rPr>
        <w:t>, QC</w:t>
      </w:r>
    </w:p>
    <w:p w14:paraId="3478DDDE" w14:textId="77777777" w:rsidR="004054E1" w:rsidRPr="0018721E" w:rsidRDefault="004054E1" w:rsidP="00D603DD">
      <w:pPr>
        <w:tabs>
          <w:tab w:val="right" w:pos="9923"/>
        </w:tabs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lang w:val="en-CA"/>
        </w:rPr>
        <w:tab/>
      </w:r>
    </w:p>
    <w:p w14:paraId="3B6E3C44" w14:textId="77777777" w:rsidR="00C56B8C" w:rsidRPr="0018721E" w:rsidRDefault="00C56B8C" w:rsidP="0012680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WORK EXPERIENCE</w:t>
      </w:r>
      <w:r w:rsidR="00301844"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 </w:t>
      </w:r>
    </w:p>
    <w:p w14:paraId="4AF2A4A8" w14:textId="0DDAE36A" w:rsidR="000254EF" w:rsidRPr="0018721E" w:rsidRDefault="00C3155F" w:rsidP="000254EF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Website and social media manager</w:t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</w:r>
      <w:r w:rsidR="000254EF" w:rsidRPr="0018721E">
        <w:rPr>
          <w:rFonts w:asciiTheme="majorHAnsi" w:hAnsiTheme="majorHAnsi" w:cs="Arial"/>
          <w:b/>
          <w:bCs/>
          <w:lang w:val="en-CA"/>
        </w:rPr>
        <w:tab/>
        <w:t>May 2018–September 2019</w:t>
      </w:r>
    </w:p>
    <w:p w14:paraId="59A39F97" w14:textId="77777777" w:rsidR="000254EF" w:rsidRPr="0018721E" w:rsidRDefault="000254EF" w:rsidP="000254EF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Bijouterie Hamel, Contrecœur, QC</w:t>
      </w:r>
    </w:p>
    <w:p w14:paraId="0B54D814" w14:textId="03B1F258" w:rsidR="000254EF" w:rsidRPr="0018721E" w:rsidRDefault="002C21FA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Managing store’s social media and interacting with clients</w:t>
      </w:r>
    </w:p>
    <w:p w14:paraId="5CAACF64" w14:textId="63CB1F22" w:rsidR="00A73FC4" w:rsidRPr="0018721E" w:rsidRDefault="00A73FC4" w:rsidP="000254EF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Responding and keeping the store’s website up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>to</w:t>
      </w:r>
      <w:r w:rsidR="00252F2F" w:rsidRPr="0018721E">
        <w:rPr>
          <w:rFonts w:asciiTheme="majorHAnsi" w:hAnsiTheme="majorHAnsi" w:cs="Arial"/>
        </w:rPr>
        <w:t xml:space="preserve"> </w:t>
      </w:r>
      <w:r w:rsidRPr="0018721E">
        <w:rPr>
          <w:rFonts w:asciiTheme="majorHAnsi" w:hAnsiTheme="majorHAnsi" w:cs="Arial"/>
        </w:rPr>
        <w:t xml:space="preserve">date </w:t>
      </w:r>
    </w:p>
    <w:p w14:paraId="6265D12A" w14:textId="5141802B" w:rsidR="00615207" w:rsidRPr="00615207" w:rsidRDefault="000254EF" w:rsidP="00615207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Pr="0018721E">
        <w:rPr>
          <w:rFonts w:asciiTheme="majorHAnsi" w:hAnsiTheme="majorHAnsi" w:cs="Arial"/>
          <w:color w:val="000000" w:themeColor="text1"/>
        </w:rPr>
        <w:t>Oral and written communication, Decision-making, Teamwork</w:t>
      </w:r>
    </w:p>
    <w:p w14:paraId="79E83259" w14:textId="77777777" w:rsidR="000254EF" w:rsidRPr="0018721E" w:rsidRDefault="000254EF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5BB46F73" w14:textId="75858210" w:rsidR="002F2CC2" w:rsidRPr="00615207" w:rsidRDefault="00A738B4" w:rsidP="002F2CC2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</w:rPr>
      </w:pPr>
      <w:r w:rsidRPr="00615207">
        <w:rPr>
          <w:rFonts w:asciiTheme="majorHAnsi" w:hAnsiTheme="majorHAnsi" w:cs="Arial"/>
          <w:b/>
          <w:bCs/>
        </w:rPr>
        <w:t>Touristic</w:t>
      </w:r>
      <w:r w:rsidR="002F2CC2" w:rsidRPr="00615207">
        <w:rPr>
          <w:rFonts w:asciiTheme="majorHAnsi" w:hAnsiTheme="majorHAnsi" w:cs="Arial"/>
          <w:b/>
          <w:bCs/>
        </w:rPr>
        <w:t xml:space="preserve"> Guide</w:t>
      </w:r>
      <w:r w:rsidR="00615207" w:rsidRPr="00615207">
        <w:rPr>
          <w:rFonts w:asciiTheme="majorHAnsi" w:hAnsiTheme="majorHAnsi" w:cs="Arial"/>
          <w:b/>
          <w:bCs/>
        </w:rPr>
        <w:t xml:space="preserve"> at</w:t>
      </w:r>
      <w:r w:rsidR="00615207">
        <w:rPr>
          <w:rFonts w:asciiTheme="majorHAnsi" w:hAnsiTheme="majorHAnsi" w:cs="Arial"/>
          <w:b/>
          <w:bCs/>
        </w:rPr>
        <w:t xml:space="preserve"> Culture C</w:t>
      </w:r>
      <w:r w:rsidR="002F2CC2" w:rsidRPr="00615207">
        <w:rPr>
          <w:rFonts w:asciiTheme="majorHAnsi" w:hAnsiTheme="majorHAnsi" w:cs="Arial"/>
          <w:b/>
          <w:bCs/>
        </w:rPr>
        <w:tab/>
      </w:r>
      <w:r w:rsidR="002F2CC2" w:rsidRPr="00615207">
        <w:rPr>
          <w:rFonts w:asciiTheme="majorHAnsi" w:hAnsiTheme="majorHAnsi" w:cs="Arial"/>
          <w:b/>
          <w:bCs/>
        </w:rPr>
        <w:tab/>
      </w:r>
      <w:r w:rsidR="00A13277" w:rsidRPr="00615207">
        <w:rPr>
          <w:rFonts w:asciiTheme="majorHAnsi" w:hAnsiTheme="majorHAnsi" w:cs="Arial"/>
          <w:b/>
          <w:bCs/>
        </w:rPr>
        <w:t>June</w:t>
      </w:r>
      <w:r w:rsidR="002F2CC2" w:rsidRPr="00615207">
        <w:rPr>
          <w:rFonts w:asciiTheme="majorHAnsi" w:hAnsiTheme="majorHAnsi" w:cs="Arial"/>
          <w:b/>
          <w:bCs/>
        </w:rPr>
        <w:t xml:space="preserve"> 201</w:t>
      </w:r>
      <w:r w:rsidR="00A13277" w:rsidRPr="00615207">
        <w:rPr>
          <w:rFonts w:asciiTheme="majorHAnsi" w:hAnsiTheme="majorHAnsi" w:cs="Arial"/>
          <w:b/>
          <w:bCs/>
        </w:rPr>
        <w:t>9</w:t>
      </w:r>
      <w:r w:rsidR="002F2CC2" w:rsidRPr="00615207">
        <w:rPr>
          <w:rFonts w:asciiTheme="majorHAnsi" w:hAnsiTheme="majorHAnsi" w:cs="Arial"/>
          <w:b/>
          <w:bCs/>
        </w:rPr>
        <w:t>–</w:t>
      </w:r>
      <w:r w:rsidR="00A13277" w:rsidRPr="00615207">
        <w:rPr>
          <w:rFonts w:asciiTheme="majorHAnsi" w:hAnsiTheme="majorHAnsi" w:cs="Arial"/>
          <w:b/>
          <w:bCs/>
        </w:rPr>
        <w:t>September 2019</w:t>
      </w:r>
    </w:p>
    <w:p w14:paraId="009DA767" w14:textId="3B2BD370" w:rsidR="00615207" w:rsidRPr="0018721E" w:rsidRDefault="00E20E93" w:rsidP="00615207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fr-CA"/>
        </w:rPr>
      </w:pPr>
      <w:r w:rsidRPr="0018721E">
        <w:rPr>
          <w:rFonts w:asciiTheme="majorHAnsi" w:hAnsiTheme="majorHAnsi" w:cs="Arial"/>
          <w:bCs/>
          <w:lang w:val="fr-CA"/>
        </w:rPr>
        <w:t>Maison Lenoblet-du-plessis</w:t>
      </w:r>
      <w:r w:rsidR="00A40E43" w:rsidRPr="0018721E">
        <w:rPr>
          <w:rFonts w:asciiTheme="majorHAnsi" w:hAnsiTheme="majorHAnsi" w:cs="Arial"/>
          <w:bCs/>
          <w:lang w:val="fr-CA"/>
        </w:rPr>
        <w:t xml:space="preserve"> </w:t>
      </w:r>
      <w:r w:rsidR="00441B95" w:rsidRPr="0018721E">
        <w:rPr>
          <w:rFonts w:asciiTheme="majorHAnsi" w:hAnsiTheme="majorHAnsi" w:cs="Arial"/>
          <w:bCs/>
          <w:lang w:val="fr-CA"/>
        </w:rPr>
        <w:t>M</w:t>
      </w:r>
      <w:r w:rsidR="00D221A3" w:rsidRPr="0018721E">
        <w:rPr>
          <w:rFonts w:asciiTheme="majorHAnsi" w:hAnsiTheme="majorHAnsi" w:cs="Arial"/>
          <w:bCs/>
          <w:lang w:val="fr-CA"/>
        </w:rPr>
        <w:t>useum</w:t>
      </w:r>
      <w:r w:rsidR="002F2CC2" w:rsidRPr="0018721E">
        <w:rPr>
          <w:rFonts w:asciiTheme="majorHAnsi" w:hAnsiTheme="majorHAnsi" w:cs="Arial"/>
          <w:bCs/>
          <w:lang w:val="fr-CA"/>
        </w:rPr>
        <w:t>, Contrecœur, QC</w:t>
      </w:r>
    </w:p>
    <w:p w14:paraId="44FADEFD" w14:textId="3B2BD370" w:rsidR="002F2CC2" w:rsidRPr="0018721E" w:rsidRDefault="00BE3222" w:rsidP="002F2CC2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</w:rPr>
        <w:t>Taking</w:t>
      </w:r>
      <w:r w:rsidR="00BB60EE" w:rsidRPr="0018721E">
        <w:rPr>
          <w:rFonts w:asciiTheme="majorHAnsi" w:hAnsiTheme="majorHAnsi" w:cs="Arial"/>
        </w:rPr>
        <w:t xml:space="preserve"> care of old material that needs to be handled </w:t>
      </w:r>
      <w:r w:rsidR="00AB36A1" w:rsidRPr="0018721E">
        <w:rPr>
          <w:rFonts w:asciiTheme="majorHAnsi" w:hAnsiTheme="majorHAnsi" w:cs="Arial"/>
        </w:rPr>
        <w:t>carefully</w:t>
      </w:r>
    </w:p>
    <w:p w14:paraId="67496D0B" w14:textId="16BB749D" w:rsidR="002F2CC2" w:rsidRDefault="002F2CC2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="00B122A9" w:rsidRPr="0018721E">
        <w:rPr>
          <w:rFonts w:asciiTheme="majorHAnsi" w:hAnsiTheme="majorHAnsi" w:cs="Arial"/>
          <w:color w:val="000000" w:themeColor="text1"/>
        </w:rPr>
        <w:t>M</w:t>
      </w:r>
      <w:r w:rsidR="003955B1" w:rsidRPr="0018721E">
        <w:rPr>
          <w:rFonts w:asciiTheme="majorHAnsi" w:hAnsiTheme="majorHAnsi" w:cs="Arial"/>
          <w:color w:val="000000" w:themeColor="text1"/>
        </w:rPr>
        <w:t>emorizing</w:t>
      </w:r>
      <w:r w:rsidRPr="0018721E">
        <w:rPr>
          <w:rFonts w:asciiTheme="majorHAnsi" w:hAnsiTheme="majorHAnsi" w:cs="Arial"/>
          <w:color w:val="000000" w:themeColor="text1"/>
        </w:rPr>
        <w:t>, Teamwork</w:t>
      </w:r>
    </w:p>
    <w:p w14:paraId="30755E36" w14:textId="77777777" w:rsidR="00615207" w:rsidRPr="0018721E" w:rsidRDefault="00615207" w:rsidP="002F2CC2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  <w:b/>
          <w:bCs/>
        </w:rPr>
      </w:pPr>
    </w:p>
    <w:p w14:paraId="5D619A16" w14:textId="0EE82F5C" w:rsidR="004054E1" w:rsidRPr="0018721E" w:rsidRDefault="009F3D63" w:rsidP="004054E1">
      <w:pPr>
        <w:numPr>
          <w:ilvl w:val="12"/>
          <w:numId w:val="0"/>
        </w:numPr>
        <w:tabs>
          <w:tab w:val="left" w:pos="5387"/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Day Camp Leader</w:t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4054E1" w:rsidRPr="0018721E">
        <w:rPr>
          <w:rFonts w:asciiTheme="majorHAnsi" w:hAnsiTheme="majorHAnsi" w:cs="Arial"/>
          <w:b/>
          <w:bCs/>
          <w:lang w:val="en-CA"/>
        </w:rPr>
        <w:tab/>
      </w:r>
      <w:r w:rsidR="00A13277" w:rsidRPr="0018721E">
        <w:rPr>
          <w:rFonts w:asciiTheme="majorHAnsi" w:hAnsiTheme="majorHAnsi" w:cs="Arial"/>
          <w:b/>
          <w:bCs/>
          <w:lang w:val="en-CA"/>
        </w:rPr>
        <w:t>June</w:t>
      </w:r>
      <w:r w:rsidR="004054E1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A13277" w:rsidRPr="0018721E">
        <w:rPr>
          <w:rFonts w:asciiTheme="majorHAnsi" w:hAnsiTheme="majorHAnsi" w:cs="Arial"/>
          <w:b/>
          <w:bCs/>
          <w:lang w:val="en-CA"/>
        </w:rPr>
        <w:t>7</w:t>
      </w:r>
      <w:r w:rsidR="004054E1" w:rsidRPr="0018721E">
        <w:rPr>
          <w:rFonts w:asciiTheme="majorHAnsi" w:hAnsiTheme="majorHAnsi" w:cs="Arial"/>
          <w:b/>
          <w:bCs/>
          <w:lang w:val="en-CA"/>
        </w:rPr>
        <w:t>–</w:t>
      </w:r>
      <w:r w:rsidR="00A13277" w:rsidRPr="0018721E">
        <w:rPr>
          <w:rFonts w:asciiTheme="majorHAnsi" w:hAnsiTheme="majorHAnsi" w:cs="Arial"/>
          <w:b/>
          <w:bCs/>
          <w:lang w:val="en-CA"/>
        </w:rPr>
        <w:t>August 2017</w:t>
      </w:r>
    </w:p>
    <w:p w14:paraId="046129F8" w14:textId="47127911" w:rsidR="004054E1" w:rsidRPr="0018721E" w:rsidRDefault="003707B7" w:rsidP="004054E1">
      <w:pPr>
        <w:numPr>
          <w:ilvl w:val="12"/>
          <w:numId w:val="0"/>
        </w:numPr>
        <w:tabs>
          <w:tab w:val="left" w:pos="7576"/>
          <w:tab w:val="left" w:pos="9923"/>
        </w:tabs>
        <w:contextualSpacing/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Camp de jour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6146FA" w:rsidRPr="0018721E">
        <w:rPr>
          <w:rFonts w:asciiTheme="majorHAnsi" w:hAnsiTheme="majorHAnsi" w:cs="Arial"/>
          <w:bCs/>
          <w:lang w:val="en-CA"/>
        </w:rPr>
        <w:t>Contrecœur</w:t>
      </w:r>
      <w:r w:rsidR="004054E1" w:rsidRPr="0018721E">
        <w:rPr>
          <w:rFonts w:asciiTheme="majorHAnsi" w:hAnsiTheme="majorHAnsi" w:cs="Arial"/>
          <w:bCs/>
          <w:lang w:val="en-CA"/>
        </w:rPr>
        <w:t xml:space="preserve">, </w:t>
      </w:r>
      <w:r w:rsidR="0012414B" w:rsidRPr="0018721E">
        <w:rPr>
          <w:rFonts w:asciiTheme="majorHAnsi" w:hAnsiTheme="majorHAnsi" w:cs="Arial"/>
          <w:bCs/>
          <w:lang w:val="en-CA"/>
        </w:rPr>
        <w:t>QC</w:t>
      </w:r>
    </w:p>
    <w:p w14:paraId="5F415299" w14:textId="3FD7B22C" w:rsidR="006146FA" w:rsidRPr="0018721E" w:rsidRDefault="00550BD1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Collaborate in the organization and animation of special days</w:t>
      </w:r>
    </w:p>
    <w:p w14:paraId="50DB0CD6" w14:textId="577BF63E" w:rsidR="00301616" w:rsidRPr="0018721E" w:rsidRDefault="00301616" w:rsidP="006146FA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</w:rPr>
        <w:t>Ensures the safety of children</w:t>
      </w:r>
    </w:p>
    <w:p w14:paraId="24239DA8" w14:textId="56363361" w:rsidR="00301844" w:rsidRPr="0018721E" w:rsidRDefault="00301844" w:rsidP="006146FA">
      <w:pPr>
        <w:pStyle w:val="ListParagraph"/>
        <w:tabs>
          <w:tab w:val="left" w:pos="5387"/>
          <w:tab w:val="right" w:pos="9214"/>
        </w:tabs>
        <w:ind w:left="426"/>
        <w:rPr>
          <w:rFonts w:asciiTheme="majorHAnsi" w:hAnsiTheme="majorHAnsi" w:cs="Arial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</w:t>
      </w:r>
      <w:r w:rsidR="00F36254" w:rsidRPr="0018721E">
        <w:rPr>
          <w:rFonts w:asciiTheme="majorHAnsi" w:hAnsiTheme="majorHAnsi" w:cs="Arial"/>
          <w:color w:val="000000" w:themeColor="text1"/>
        </w:rPr>
        <w:t>T</w:t>
      </w:r>
      <w:r w:rsidRPr="0018721E">
        <w:rPr>
          <w:rFonts w:asciiTheme="majorHAnsi" w:hAnsiTheme="majorHAnsi" w:cs="Arial"/>
          <w:color w:val="000000" w:themeColor="text1"/>
        </w:rPr>
        <w:t>eamwork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F36254" w:rsidRPr="0018721E">
        <w:rPr>
          <w:rFonts w:asciiTheme="majorHAnsi" w:hAnsiTheme="majorHAnsi" w:cs="Arial"/>
          <w:bCs/>
          <w:color w:val="000000" w:themeColor="text1"/>
        </w:rPr>
        <w:t>P</w:t>
      </w:r>
      <w:r w:rsidR="00955289" w:rsidRPr="0018721E">
        <w:rPr>
          <w:rFonts w:asciiTheme="majorHAnsi" w:hAnsiTheme="majorHAnsi" w:cs="Arial"/>
          <w:bCs/>
          <w:color w:val="000000" w:themeColor="text1"/>
        </w:rPr>
        <w:t>atience</w:t>
      </w:r>
      <w:r w:rsidR="00A411F0" w:rsidRPr="0018721E">
        <w:rPr>
          <w:rFonts w:asciiTheme="majorHAnsi" w:hAnsiTheme="majorHAnsi" w:cs="Arial"/>
          <w:bCs/>
          <w:color w:val="000000" w:themeColor="text1"/>
        </w:rPr>
        <w:t xml:space="preserve">, </w:t>
      </w:r>
      <w:r w:rsidR="004C1697" w:rsidRPr="0018721E">
        <w:rPr>
          <w:rFonts w:asciiTheme="majorHAnsi" w:hAnsiTheme="majorHAnsi" w:cs="Arial"/>
          <w:bCs/>
          <w:color w:val="000000" w:themeColor="text1"/>
        </w:rPr>
        <w:t>V</w:t>
      </w:r>
      <w:r w:rsidR="00AB030F" w:rsidRPr="0018721E">
        <w:rPr>
          <w:rFonts w:asciiTheme="majorHAnsi" w:hAnsiTheme="majorHAnsi" w:cs="Arial"/>
          <w:bCs/>
          <w:color w:val="000000" w:themeColor="text1"/>
        </w:rPr>
        <w:t>igilance</w:t>
      </w:r>
    </w:p>
    <w:p w14:paraId="1ACDD72D" w14:textId="0E141C02" w:rsidR="0018721E" w:rsidRDefault="0018721E" w:rsidP="0018721E">
      <w:pPr>
        <w:rPr>
          <w:lang w:val="en-CA"/>
        </w:rPr>
      </w:pPr>
    </w:p>
    <w:p w14:paraId="3483253C" w14:textId="26384497" w:rsidR="0018721E" w:rsidRDefault="0018721E" w:rsidP="0018721E">
      <w:pPr>
        <w:rPr>
          <w:lang w:val="en-CA"/>
        </w:rPr>
      </w:pPr>
    </w:p>
    <w:p w14:paraId="57AC2DDF" w14:textId="77777777" w:rsidR="0018721E" w:rsidRDefault="0018721E" w:rsidP="0018721E">
      <w:pPr>
        <w:rPr>
          <w:lang w:val="en-CA"/>
        </w:rPr>
      </w:pPr>
    </w:p>
    <w:p w14:paraId="4135C27F" w14:textId="77777777" w:rsidR="0018721E" w:rsidRPr="0018721E" w:rsidRDefault="0018721E" w:rsidP="0018721E">
      <w:pPr>
        <w:rPr>
          <w:lang w:val="en-CA"/>
        </w:rPr>
      </w:pPr>
    </w:p>
    <w:p w14:paraId="1F13B735" w14:textId="785DF0AB" w:rsidR="00E74735" w:rsidRPr="0018721E" w:rsidRDefault="00E74735" w:rsidP="00E74735">
      <w:pPr>
        <w:pStyle w:val="Title"/>
        <w:spacing w:after="120"/>
        <w:rPr>
          <w:rStyle w:val="Strong"/>
          <w:rFonts w:cs="Arial"/>
          <w:i/>
          <w:color w:val="0B86D6" w:themeColor="background2" w:themeShade="80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PROJECTS </w:t>
      </w:r>
    </w:p>
    <w:p w14:paraId="526828F2" w14:textId="75D6F86B" w:rsidR="00E74735" w:rsidRPr="0018721E" w:rsidRDefault="0018721E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2D OpenGL renderer</w:t>
      </w:r>
      <w:r w:rsidR="00E74735" w:rsidRPr="0018721E">
        <w:rPr>
          <w:rFonts w:asciiTheme="majorHAnsi" w:hAnsiTheme="majorHAnsi" w:cs="Arial"/>
          <w:b/>
          <w:lang w:val="en-CA"/>
        </w:rPr>
        <w:t xml:space="preserve"> (Personal)</w:t>
      </w:r>
      <w:r w:rsidR="00E74735"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0F7AAB4" w14:textId="2CD738BF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Built a </w:t>
      </w:r>
      <w:r w:rsidR="0086510B">
        <w:rPr>
          <w:rFonts w:asciiTheme="majorHAnsi" w:hAnsiTheme="majorHAnsi" w:cs="Arial"/>
          <w:bCs/>
        </w:rPr>
        <w:t>2</w:t>
      </w:r>
      <w:r w:rsidRPr="0018721E">
        <w:rPr>
          <w:rFonts w:asciiTheme="majorHAnsi" w:hAnsiTheme="majorHAnsi" w:cs="Arial"/>
          <w:bCs/>
        </w:rPr>
        <w:t>D engine in C++</w:t>
      </w:r>
      <w:r w:rsidR="00F701D0" w:rsidRPr="0018721E">
        <w:rPr>
          <w:rFonts w:asciiTheme="majorHAnsi" w:hAnsiTheme="majorHAnsi" w:cs="Arial"/>
          <w:bCs/>
        </w:rPr>
        <w:t xml:space="preserve"> </w:t>
      </w:r>
      <w:r w:rsidR="0086510B">
        <w:rPr>
          <w:rFonts w:asciiTheme="majorHAnsi" w:hAnsiTheme="majorHAnsi" w:cs="Arial"/>
          <w:bCs/>
        </w:rPr>
        <w:t xml:space="preserve">using OpenGL, GLFW, and </w:t>
      </w:r>
      <w:r w:rsidR="006C1373">
        <w:rPr>
          <w:rFonts w:asciiTheme="majorHAnsi" w:hAnsiTheme="majorHAnsi" w:cs="Arial"/>
          <w:bCs/>
        </w:rPr>
        <w:t>ImGui</w:t>
      </w:r>
      <w:r w:rsidR="00927E22">
        <w:rPr>
          <w:rFonts w:asciiTheme="majorHAnsi" w:hAnsiTheme="majorHAnsi" w:cs="Arial"/>
          <w:bCs/>
        </w:rPr>
        <w:t>.</w:t>
      </w:r>
    </w:p>
    <w:p w14:paraId="385C6640" w14:textId="14A51949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 xml:space="preserve">Involved a lot of mathematics such as: </w:t>
      </w:r>
      <w:r w:rsidR="0018721E">
        <w:rPr>
          <w:rFonts w:asciiTheme="majorHAnsi" w:hAnsiTheme="majorHAnsi" w:cs="Arial"/>
          <w:bCs/>
        </w:rPr>
        <w:t xml:space="preserve"> Vector calculus, sorting algorithms</w:t>
      </w:r>
      <w:r w:rsidRPr="0018721E">
        <w:rPr>
          <w:rFonts w:asciiTheme="majorHAnsi" w:hAnsiTheme="majorHAnsi" w:cs="Arial"/>
          <w:bCs/>
        </w:rPr>
        <w:t>.</w:t>
      </w:r>
    </w:p>
    <w:p w14:paraId="4BCB7B32" w14:textId="748BB98B" w:rsidR="00E74735" w:rsidRPr="0018721E" w:rsidRDefault="0086510B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spacing w:before="240"/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 xml:space="preserve">A full </w:t>
      </w:r>
      <w:r w:rsidR="001A4FF7">
        <w:rPr>
          <w:rFonts w:asciiTheme="majorHAnsi" w:hAnsiTheme="majorHAnsi" w:cs="Arial"/>
          <w:bCs/>
        </w:rPr>
        <w:t>sophisticated</w:t>
      </w:r>
      <w:r>
        <w:rPr>
          <w:rFonts w:asciiTheme="majorHAnsi" w:hAnsiTheme="majorHAnsi" w:cs="Arial"/>
          <w:bCs/>
        </w:rPr>
        <w:t xml:space="preserve"> 2D</w:t>
      </w:r>
      <w:r w:rsidR="001A4FF7">
        <w:rPr>
          <w:rFonts w:asciiTheme="majorHAnsi" w:hAnsiTheme="majorHAnsi" w:cs="Arial"/>
          <w:bCs/>
        </w:rPr>
        <w:t xml:space="preserve"> engine that has a renderer, event system, etc</w:t>
      </w:r>
      <w:r w:rsidR="00935E16" w:rsidRPr="0018721E">
        <w:rPr>
          <w:rFonts w:asciiTheme="majorHAnsi" w:hAnsiTheme="majorHAnsi" w:cs="Arial"/>
          <w:bCs/>
        </w:rPr>
        <w:t>.</w:t>
      </w:r>
    </w:p>
    <w:p w14:paraId="5841F937" w14:textId="672C196C" w:rsidR="00E74735" w:rsidRDefault="00E74735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Core Matrix and Vector manipulations, Understanding </w:t>
      </w:r>
      <w:r w:rsidR="00F8539F" w:rsidRPr="0018721E">
        <w:rPr>
          <w:rFonts w:asciiTheme="majorHAnsi" w:hAnsiTheme="majorHAnsi" w:cs="Arial"/>
          <w:color w:val="000000" w:themeColor="text1"/>
        </w:rPr>
        <w:t>computer</w:t>
      </w:r>
      <w:r w:rsidRPr="0018721E">
        <w:rPr>
          <w:rFonts w:asciiTheme="majorHAnsi" w:hAnsiTheme="majorHAnsi" w:cs="Arial"/>
          <w:color w:val="000000" w:themeColor="text1"/>
        </w:rPr>
        <w:t xml:space="preserve"> graphics and </w:t>
      </w:r>
      <w:r w:rsidR="00A7680B">
        <w:rPr>
          <w:rFonts w:asciiTheme="majorHAnsi" w:hAnsiTheme="majorHAnsi" w:cs="Arial"/>
          <w:color w:val="000000" w:themeColor="text1"/>
        </w:rPr>
        <w:t>2</w:t>
      </w:r>
      <w:r w:rsidRPr="0018721E">
        <w:rPr>
          <w:rFonts w:asciiTheme="majorHAnsi" w:hAnsiTheme="majorHAnsi" w:cs="Arial"/>
          <w:color w:val="000000" w:themeColor="text1"/>
        </w:rPr>
        <w:t xml:space="preserve">D </w:t>
      </w:r>
      <w:r w:rsidR="00F8539F" w:rsidRPr="0018721E">
        <w:rPr>
          <w:rFonts w:asciiTheme="majorHAnsi" w:hAnsiTheme="majorHAnsi" w:cs="Arial"/>
          <w:color w:val="000000" w:themeColor="text1"/>
        </w:rPr>
        <w:t>rendering</w:t>
      </w:r>
      <w:r w:rsidR="00A7680B">
        <w:rPr>
          <w:rFonts w:asciiTheme="majorHAnsi" w:hAnsiTheme="majorHAnsi" w:cs="Arial"/>
          <w:color w:val="000000" w:themeColor="text1"/>
        </w:rPr>
        <w:t>, OpenGL knowledge.</w:t>
      </w:r>
    </w:p>
    <w:p w14:paraId="21D82977" w14:textId="77777777" w:rsidR="00615207" w:rsidRPr="0018721E" w:rsidRDefault="00615207" w:rsidP="00E74735">
      <w:pPr>
        <w:pStyle w:val="ListParagraph"/>
        <w:tabs>
          <w:tab w:val="left" w:pos="5387"/>
          <w:tab w:val="right" w:pos="9214"/>
        </w:tabs>
        <w:spacing w:before="240"/>
        <w:ind w:left="426"/>
        <w:jc w:val="both"/>
        <w:rPr>
          <w:rFonts w:asciiTheme="majorHAnsi" w:hAnsiTheme="majorHAnsi" w:cs="Arial"/>
          <w:b/>
          <w:bCs/>
        </w:rPr>
      </w:pPr>
    </w:p>
    <w:p w14:paraId="55DCA887" w14:textId="26CDF08D" w:rsidR="00615207" w:rsidRPr="0018721E" w:rsidRDefault="00615207" w:rsidP="00615207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>
        <w:rPr>
          <w:rFonts w:asciiTheme="majorHAnsi" w:hAnsiTheme="majorHAnsi" w:cs="Arial"/>
          <w:b/>
          <w:lang w:val="en-CA"/>
        </w:rPr>
        <w:t>Small inventory System for Culture C</w:t>
      </w:r>
      <w:r w:rsidRPr="0018721E">
        <w:rPr>
          <w:rFonts w:asciiTheme="majorHAnsi" w:hAnsiTheme="majorHAnsi" w:cs="Arial"/>
          <w:b/>
          <w:lang w:val="en-CA"/>
        </w:rPr>
        <w:t xml:space="preserve"> (Personal)</w:t>
      </w:r>
      <w:r w:rsidRPr="0018721E">
        <w:rPr>
          <w:rFonts w:asciiTheme="majorHAnsi" w:hAnsiTheme="majorHAnsi" w:cs="Arial"/>
          <w:b/>
          <w:lang w:val="en-CA"/>
        </w:rPr>
        <w:tab/>
        <w:t>2019</w:t>
      </w:r>
    </w:p>
    <w:p w14:paraId="0AD74BBE" w14:textId="1B627E9C" w:rsidR="00615207" w:rsidRPr="0018721E" w:rsidRDefault="00615207" w:rsidP="0061520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>Built a Graphical user small inventory system using NodeJS, HTML and CSS</w:t>
      </w:r>
      <w:r>
        <w:rPr>
          <w:rFonts w:asciiTheme="majorHAnsi" w:hAnsiTheme="majorHAnsi" w:cs="Arial"/>
          <w:bCs/>
        </w:rPr>
        <w:t>.</w:t>
      </w:r>
    </w:p>
    <w:p w14:paraId="00815EC4" w14:textId="39A0C236" w:rsidR="00615207" w:rsidRPr="0018721E" w:rsidRDefault="00615207" w:rsidP="00615207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Understanding how databases work, Dealing with DOM elements and </w:t>
      </w:r>
      <w:r w:rsidR="00DE7F56">
        <w:rPr>
          <w:rFonts w:asciiTheme="majorHAnsi" w:hAnsiTheme="majorHAnsi" w:cs="Arial"/>
          <w:bCs/>
        </w:rPr>
        <w:t>Asynchronous</w:t>
      </w:r>
      <w:r w:rsidR="00F80B9D">
        <w:rPr>
          <w:rFonts w:asciiTheme="majorHAnsi" w:hAnsiTheme="majorHAnsi" w:cs="Arial"/>
          <w:bCs/>
        </w:rPr>
        <w:t xml:space="preserve"> programming</w:t>
      </w:r>
      <w:r>
        <w:rPr>
          <w:rFonts w:asciiTheme="majorHAnsi" w:hAnsiTheme="majorHAnsi" w:cs="Arial"/>
          <w:bCs/>
        </w:rPr>
        <w:t>.</w:t>
      </w:r>
    </w:p>
    <w:p w14:paraId="7E1D3527" w14:textId="31204E39" w:rsidR="00615207" w:rsidRDefault="00615207" w:rsidP="00615207">
      <w:pPr>
        <w:pStyle w:val="ListParagraph"/>
        <w:tabs>
          <w:tab w:val="left" w:pos="5387"/>
          <w:tab w:val="right" w:pos="9214"/>
        </w:tabs>
        <w:ind w:left="426"/>
        <w:jc w:val="both"/>
        <w:rPr>
          <w:rFonts w:asciiTheme="majorHAnsi" w:hAnsiTheme="majorHAnsi" w:cs="Arial"/>
          <w:color w:val="000000" w:themeColor="text1"/>
        </w:rPr>
      </w:pPr>
      <w:r w:rsidRPr="0018721E">
        <w:rPr>
          <w:rFonts w:asciiTheme="majorHAnsi" w:hAnsiTheme="majorHAnsi" w:cs="Arial"/>
          <w:b/>
          <w:color w:val="000000" w:themeColor="text1"/>
        </w:rPr>
        <w:t xml:space="preserve">Core Competencies:  </w:t>
      </w:r>
      <w:r w:rsidRPr="0018721E">
        <w:rPr>
          <w:rFonts w:asciiTheme="majorHAnsi" w:hAnsiTheme="majorHAnsi" w:cs="Arial"/>
          <w:color w:val="000000" w:themeColor="text1"/>
        </w:rPr>
        <w:t xml:space="preserve">Critical thinking, Problem analysis, </w:t>
      </w:r>
      <w:r w:rsidR="00470D7C">
        <w:rPr>
          <w:rFonts w:asciiTheme="majorHAnsi" w:hAnsiTheme="majorHAnsi" w:cs="Arial"/>
          <w:color w:val="000000" w:themeColor="text1"/>
        </w:rPr>
        <w:t>Dealing with Events</w:t>
      </w:r>
      <w:r w:rsidR="0046482A">
        <w:rPr>
          <w:rFonts w:asciiTheme="majorHAnsi" w:hAnsiTheme="majorHAnsi" w:cs="Arial"/>
          <w:color w:val="000000" w:themeColor="text1"/>
        </w:rPr>
        <w:t>.</w:t>
      </w:r>
    </w:p>
    <w:p w14:paraId="34637CF4" w14:textId="77777777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</w:p>
    <w:p w14:paraId="67BD65FE" w14:textId="197495F4" w:rsidR="00E74735" w:rsidRPr="0018721E" w:rsidRDefault="00E74735" w:rsidP="00E74735">
      <w:pPr>
        <w:tabs>
          <w:tab w:val="right" w:pos="9923"/>
        </w:tabs>
        <w:spacing w:after="120"/>
        <w:contextualSpacing/>
        <w:jc w:val="both"/>
        <w:rPr>
          <w:rFonts w:asciiTheme="majorHAnsi" w:hAnsiTheme="majorHAnsi" w:cs="Arial"/>
          <w:b/>
          <w:lang w:val="en-CA"/>
        </w:rPr>
      </w:pPr>
      <w:r w:rsidRPr="0018721E">
        <w:rPr>
          <w:rFonts w:asciiTheme="majorHAnsi" w:hAnsiTheme="majorHAnsi" w:cs="Arial"/>
          <w:b/>
          <w:lang w:val="en-CA"/>
        </w:rPr>
        <w:t xml:space="preserve">2D HTML canvas </w:t>
      </w:r>
      <w:r w:rsidR="0026020B" w:rsidRPr="0018721E">
        <w:rPr>
          <w:rFonts w:asciiTheme="majorHAnsi" w:hAnsiTheme="majorHAnsi" w:cs="Arial"/>
          <w:b/>
          <w:lang w:val="en-CA"/>
        </w:rPr>
        <w:t>game</w:t>
      </w:r>
      <w:r w:rsidR="0026020B" w:rsidRPr="0018721E">
        <w:rPr>
          <w:rFonts w:asciiTheme="majorHAnsi" w:hAnsiTheme="majorHAnsi" w:cs="Arial"/>
          <w:b/>
          <w:color w:val="000000" w:themeColor="text1"/>
          <w:lang w:val="en-CA"/>
        </w:rPr>
        <w:t xml:space="preserve"> (</w:t>
      </w:r>
      <w:r w:rsidRPr="0018721E">
        <w:rPr>
          <w:rFonts w:asciiTheme="majorHAnsi" w:hAnsiTheme="majorHAnsi" w:cs="Arial"/>
          <w:b/>
          <w:lang w:val="en-CA"/>
        </w:rPr>
        <w:t>Personal)</w:t>
      </w:r>
      <w:r w:rsidRPr="0018721E">
        <w:rPr>
          <w:rFonts w:asciiTheme="majorHAnsi" w:hAnsiTheme="majorHAnsi" w:cs="Arial"/>
          <w:b/>
          <w:lang w:val="en-CA"/>
        </w:rPr>
        <w:tab/>
        <w:t>2018</w:t>
      </w:r>
    </w:p>
    <w:p w14:paraId="67FEBACE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Built a 2D game using HTML5, CSS and JavaScript</w:t>
      </w:r>
    </w:p>
    <w:p w14:paraId="32516281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Involved a fair amount of mathematics such as: Collision detection</w:t>
      </w:r>
    </w:p>
    <w:p w14:paraId="773CB764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Involved a lot of client-side programming such as: Dealing with DOM elements, Dealing with 2D graphics rendering, Deep knowledge in object-oriented programming.</w:t>
      </w:r>
    </w:p>
    <w:p w14:paraId="6F5470EF" w14:textId="77777777" w:rsidR="00E74735" w:rsidRPr="0018721E" w:rsidRDefault="00E74735" w:rsidP="00E74735">
      <w:pPr>
        <w:pStyle w:val="ListParagraph"/>
        <w:numPr>
          <w:ilvl w:val="0"/>
          <w:numId w:val="2"/>
        </w:numPr>
        <w:tabs>
          <w:tab w:val="left" w:pos="5387"/>
          <w:tab w:val="right" w:pos="9214"/>
        </w:tabs>
        <w:ind w:left="426" w:hanging="284"/>
        <w:jc w:val="both"/>
        <w:rPr>
          <w:rFonts w:asciiTheme="majorHAnsi" w:hAnsiTheme="majorHAnsi" w:cs="Arial"/>
          <w:bCs/>
        </w:rPr>
      </w:pPr>
      <w:r w:rsidRPr="0018721E">
        <w:rPr>
          <w:rFonts w:asciiTheme="majorHAnsi" w:hAnsiTheme="majorHAnsi" w:cs="Arial"/>
          <w:bCs/>
        </w:rPr>
        <w:t>Involved a lot of server-side programming such as: Sockets sending and handling, Saving to databases with NodeJS</w:t>
      </w:r>
    </w:p>
    <w:p w14:paraId="6E841019" w14:textId="77777777" w:rsidR="00E74735" w:rsidRPr="0018721E" w:rsidRDefault="00E74735" w:rsidP="004A6868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</w:p>
    <w:p w14:paraId="7130B08D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20"/>
          <w:szCs w:val="20"/>
          <w:lang w:val="en-CA"/>
        </w:rPr>
      </w:pPr>
    </w:p>
    <w:p w14:paraId="73F2116C" w14:textId="77777777" w:rsidR="00DC690D" w:rsidRPr="0018721E" w:rsidRDefault="00DC690D" w:rsidP="00DC690D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 xml:space="preserve">VOLUNTEER WORK </w:t>
      </w:r>
    </w:p>
    <w:p w14:paraId="28935459" w14:textId="3CDBDE6D" w:rsidR="00625669" w:rsidRPr="0018721E" w:rsidRDefault="00FF255A" w:rsidP="00625669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 xml:space="preserve">Library </w:t>
      </w:r>
      <w:r w:rsidR="003A5386" w:rsidRPr="0018721E">
        <w:rPr>
          <w:rFonts w:asciiTheme="majorHAnsi" w:hAnsiTheme="majorHAnsi" w:cs="Arial"/>
          <w:b/>
          <w:bCs/>
          <w:lang w:val="en-CA"/>
        </w:rPr>
        <w:t>O</w:t>
      </w:r>
      <w:r w:rsidRPr="0018721E">
        <w:rPr>
          <w:rFonts w:asciiTheme="majorHAnsi" w:hAnsiTheme="majorHAnsi" w:cs="Arial"/>
          <w:b/>
          <w:bCs/>
          <w:lang w:val="en-CA"/>
        </w:rPr>
        <w:t>rganizer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625669" w:rsidRPr="0018721E">
        <w:rPr>
          <w:rFonts w:asciiTheme="majorHAnsi" w:hAnsiTheme="majorHAnsi" w:cs="Arial"/>
          <w:b/>
          <w:bCs/>
          <w:lang w:val="en-CA"/>
        </w:rPr>
        <w:tab/>
      </w:r>
      <w:r w:rsidR="006549B2" w:rsidRPr="0018721E">
        <w:rPr>
          <w:rFonts w:asciiTheme="majorHAnsi" w:hAnsiTheme="majorHAnsi" w:cs="Arial"/>
          <w:b/>
          <w:bCs/>
          <w:lang w:val="en-CA"/>
        </w:rPr>
        <w:t>Aug</w:t>
      </w:r>
      <w:r w:rsidR="00A6152B" w:rsidRPr="0018721E">
        <w:rPr>
          <w:rFonts w:asciiTheme="majorHAnsi" w:hAnsiTheme="majorHAnsi" w:cs="Arial"/>
          <w:b/>
          <w:bCs/>
          <w:lang w:val="en-CA"/>
        </w:rPr>
        <w:t>ust</w:t>
      </w:r>
      <w:r w:rsidR="00AE6EA0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A6152B" w:rsidRPr="0018721E">
        <w:rPr>
          <w:rFonts w:asciiTheme="majorHAnsi" w:hAnsiTheme="majorHAnsi" w:cs="Arial"/>
          <w:b/>
          <w:bCs/>
          <w:lang w:val="en-CA"/>
        </w:rPr>
        <w:t>2015-April</w:t>
      </w:r>
      <w:r w:rsidR="00625669" w:rsidRPr="0018721E">
        <w:rPr>
          <w:rFonts w:asciiTheme="majorHAnsi" w:hAnsiTheme="majorHAnsi" w:cs="Arial"/>
          <w:b/>
          <w:bCs/>
          <w:lang w:val="en-CA"/>
        </w:rPr>
        <w:t xml:space="preserve"> 201</w:t>
      </w:r>
      <w:r w:rsidR="00786CDB" w:rsidRPr="0018721E">
        <w:rPr>
          <w:rFonts w:asciiTheme="majorHAnsi" w:hAnsiTheme="majorHAnsi" w:cs="Arial"/>
          <w:b/>
          <w:bCs/>
          <w:lang w:val="en-CA"/>
        </w:rPr>
        <w:t>6</w:t>
      </w:r>
    </w:p>
    <w:p w14:paraId="37179467" w14:textId="5B37AC60" w:rsidR="00DC690D" w:rsidRPr="0018721E" w:rsidRDefault="002A7787" w:rsidP="00DC690D">
      <w:pPr>
        <w:numPr>
          <w:ilvl w:val="12"/>
          <w:numId w:val="0"/>
        </w:numPr>
        <w:tabs>
          <w:tab w:val="right" w:pos="9923"/>
        </w:tabs>
        <w:contextualSpacing/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Cs/>
          <w:lang w:val="en-CA"/>
        </w:rPr>
        <w:t>Public library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Contrecœur</w:t>
      </w:r>
      <w:r w:rsidR="00DC690D" w:rsidRPr="0018721E">
        <w:rPr>
          <w:rFonts w:asciiTheme="majorHAnsi" w:hAnsiTheme="majorHAnsi" w:cs="Arial"/>
          <w:bCs/>
          <w:lang w:val="en-CA"/>
        </w:rPr>
        <w:t xml:space="preserve">, </w:t>
      </w:r>
      <w:r w:rsidR="00270048" w:rsidRPr="0018721E">
        <w:rPr>
          <w:rFonts w:asciiTheme="majorHAnsi" w:hAnsiTheme="majorHAnsi" w:cs="Arial"/>
          <w:bCs/>
          <w:lang w:val="en-CA"/>
        </w:rPr>
        <w:t>QC</w:t>
      </w:r>
      <w:r w:rsidR="00DC690D" w:rsidRPr="0018721E">
        <w:rPr>
          <w:rFonts w:asciiTheme="majorHAnsi" w:hAnsiTheme="majorHAnsi" w:cs="Arial"/>
          <w:b/>
          <w:bCs/>
          <w:lang w:val="en-CA"/>
        </w:rPr>
        <w:t xml:space="preserve"> </w:t>
      </w:r>
      <w:r w:rsidR="00DC690D" w:rsidRPr="0018721E">
        <w:rPr>
          <w:rFonts w:asciiTheme="majorHAnsi" w:hAnsiTheme="majorHAnsi" w:cs="Arial"/>
          <w:b/>
          <w:bCs/>
          <w:lang w:val="en-CA"/>
        </w:rPr>
        <w:tab/>
      </w:r>
    </w:p>
    <w:p w14:paraId="1EA5047E" w14:textId="20BD7BF9" w:rsidR="00DC690D" w:rsidRPr="0018721E" w:rsidRDefault="0053119A" w:rsidP="00DC690D">
      <w:pPr>
        <w:pStyle w:val="ListParagraph"/>
        <w:numPr>
          <w:ilvl w:val="0"/>
          <w:numId w:val="1"/>
        </w:numPr>
        <w:tabs>
          <w:tab w:val="left" w:pos="5387"/>
          <w:tab w:val="right" w:pos="9214"/>
        </w:tabs>
        <w:ind w:left="426" w:hanging="284"/>
        <w:rPr>
          <w:rFonts w:asciiTheme="majorHAnsi" w:hAnsiTheme="majorHAnsi" w:cs="Arial"/>
          <w:b/>
          <w:bCs/>
        </w:rPr>
      </w:pPr>
      <w:r w:rsidRPr="0018721E">
        <w:rPr>
          <w:rFonts w:asciiTheme="majorHAnsi" w:hAnsiTheme="majorHAnsi" w:cs="Arial"/>
          <w:bCs/>
        </w:rPr>
        <w:t>Helped improv</w:t>
      </w:r>
      <w:r w:rsidR="00B24781" w:rsidRPr="0018721E">
        <w:rPr>
          <w:rFonts w:asciiTheme="majorHAnsi" w:hAnsiTheme="majorHAnsi" w:cs="Arial"/>
          <w:bCs/>
        </w:rPr>
        <w:t>ing</w:t>
      </w:r>
      <w:r w:rsidRPr="0018721E">
        <w:rPr>
          <w:rFonts w:asciiTheme="majorHAnsi" w:hAnsiTheme="majorHAnsi" w:cs="Arial"/>
          <w:bCs/>
        </w:rPr>
        <w:t xml:space="preserve"> book searching and sorting in the public library of </w:t>
      </w:r>
      <w:r w:rsidR="00CC6EAB" w:rsidRPr="0018721E">
        <w:rPr>
          <w:rFonts w:asciiTheme="majorHAnsi" w:hAnsiTheme="majorHAnsi" w:cs="Arial"/>
          <w:bCs/>
        </w:rPr>
        <w:t>Contrecœur</w:t>
      </w:r>
    </w:p>
    <w:p w14:paraId="3BAA1DC8" w14:textId="77777777" w:rsidR="00A00090" w:rsidRPr="0018721E" w:rsidRDefault="00A00090" w:rsidP="00C56B8C">
      <w:pPr>
        <w:pStyle w:val="Title"/>
        <w:rPr>
          <w:rStyle w:val="Strong"/>
          <w:rFonts w:cs="Arial"/>
          <w:color w:val="auto"/>
          <w:sz w:val="18"/>
          <w:szCs w:val="18"/>
          <w:lang w:val="en-CA"/>
        </w:rPr>
      </w:pPr>
    </w:p>
    <w:p w14:paraId="08454A7E" w14:textId="77777777" w:rsidR="00C56B8C" w:rsidRPr="0018721E" w:rsidRDefault="00C56B8C" w:rsidP="00A426F0">
      <w:pPr>
        <w:pStyle w:val="Title"/>
        <w:spacing w:after="120"/>
        <w:rPr>
          <w:rStyle w:val="Strong"/>
          <w:rFonts w:cs="Arial"/>
          <w:i/>
          <w:color w:val="auto"/>
          <w:sz w:val="28"/>
          <w:szCs w:val="28"/>
          <w:lang w:val="en-CA"/>
        </w:rPr>
      </w:pPr>
      <w:r w:rsidRPr="0018721E">
        <w:rPr>
          <w:rStyle w:val="Strong"/>
          <w:rFonts w:cs="Arial"/>
          <w:color w:val="auto"/>
          <w:sz w:val="28"/>
          <w:szCs w:val="28"/>
          <w:lang w:val="en-CA"/>
        </w:rPr>
        <w:t>INTERESTS</w:t>
      </w:r>
    </w:p>
    <w:p w14:paraId="6547662A" w14:textId="45D0B27F" w:rsidR="004054E1" w:rsidRPr="0018721E" w:rsidRDefault="004054E1" w:rsidP="00B70991">
      <w:pPr>
        <w:tabs>
          <w:tab w:val="right" w:pos="-1560"/>
          <w:tab w:val="left" w:pos="2127"/>
          <w:tab w:val="right" w:pos="9214"/>
        </w:tabs>
        <w:rPr>
          <w:rFonts w:asciiTheme="majorHAnsi" w:hAnsiTheme="majorHAnsi" w:cs="Arial"/>
          <w:b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Reading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802E8D" w:rsidRPr="0018721E">
        <w:rPr>
          <w:rFonts w:asciiTheme="majorHAnsi" w:hAnsiTheme="majorHAnsi" w:cs="Arial"/>
          <w:bCs/>
          <w:lang w:val="en-CA"/>
        </w:rPr>
        <w:t>Physics</w:t>
      </w:r>
      <w:r w:rsidR="006D7540" w:rsidRPr="0018721E">
        <w:rPr>
          <w:rFonts w:asciiTheme="majorHAnsi" w:hAnsiTheme="majorHAnsi" w:cs="Arial"/>
          <w:bCs/>
          <w:lang w:val="en-CA"/>
        </w:rPr>
        <w:t xml:space="preserve">, </w:t>
      </w:r>
      <w:r w:rsidR="003A5386" w:rsidRPr="0018721E">
        <w:rPr>
          <w:rFonts w:asciiTheme="majorHAnsi" w:hAnsiTheme="majorHAnsi" w:cs="Arial"/>
          <w:bCs/>
          <w:lang w:val="en-CA"/>
        </w:rPr>
        <w:t>m</w:t>
      </w:r>
      <w:r w:rsidR="006D7540" w:rsidRPr="0018721E">
        <w:rPr>
          <w:rFonts w:asciiTheme="majorHAnsi" w:hAnsiTheme="majorHAnsi" w:cs="Arial"/>
          <w:bCs/>
          <w:lang w:val="en-CA"/>
        </w:rPr>
        <w:t>ath</w:t>
      </w:r>
      <w:r w:rsidR="00802E8D" w:rsidRPr="0018721E">
        <w:rPr>
          <w:rFonts w:asciiTheme="majorHAnsi" w:hAnsiTheme="majorHAnsi" w:cs="Arial"/>
          <w:bCs/>
          <w:lang w:val="en-CA"/>
        </w:rPr>
        <w:t xml:space="preserve"> and programming books</w:t>
      </w:r>
      <w:r w:rsidRPr="0018721E">
        <w:rPr>
          <w:rFonts w:asciiTheme="majorHAnsi" w:hAnsiTheme="majorHAnsi" w:cs="Arial"/>
          <w:b/>
          <w:bCs/>
          <w:lang w:val="en-CA"/>
        </w:rPr>
        <w:tab/>
      </w:r>
    </w:p>
    <w:p w14:paraId="7F274168" w14:textId="77777777" w:rsidR="004054E1" w:rsidRPr="0018721E" w:rsidRDefault="004054E1" w:rsidP="004054E1">
      <w:pPr>
        <w:tabs>
          <w:tab w:val="left" w:pos="2127"/>
          <w:tab w:val="right" w:pos="9214"/>
        </w:tabs>
        <w:rPr>
          <w:rFonts w:asciiTheme="majorHAnsi" w:hAnsiTheme="majorHAnsi" w:cs="Arial"/>
          <w:bCs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Sports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9221FB" w:rsidRPr="0018721E">
        <w:rPr>
          <w:rFonts w:asciiTheme="majorHAnsi" w:hAnsiTheme="majorHAnsi" w:cs="Arial"/>
          <w:bCs/>
          <w:lang w:val="en-CA"/>
        </w:rPr>
        <w:t>Soccer, badminton</w:t>
      </w:r>
    </w:p>
    <w:p w14:paraId="20051F0E" w14:textId="725C87A1" w:rsidR="004054E1" w:rsidRPr="0018721E" w:rsidRDefault="004054E1" w:rsidP="007437B9">
      <w:pPr>
        <w:tabs>
          <w:tab w:val="left" w:pos="2127"/>
          <w:tab w:val="right" w:pos="9214"/>
        </w:tabs>
        <w:ind w:left="2127" w:hanging="2127"/>
        <w:rPr>
          <w:rFonts w:asciiTheme="majorHAnsi" w:hAnsiTheme="majorHAnsi" w:cs="Arial"/>
          <w:lang w:val="en-CA"/>
        </w:rPr>
      </w:pPr>
      <w:r w:rsidRPr="0018721E">
        <w:rPr>
          <w:rFonts w:asciiTheme="majorHAnsi" w:hAnsiTheme="majorHAnsi" w:cs="Arial"/>
          <w:b/>
          <w:bCs/>
          <w:lang w:val="en-CA"/>
        </w:rPr>
        <w:t>Passions</w:t>
      </w:r>
      <w:r w:rsidRPr="0018721E">
        <w:rPr>
          <w:rFonts w:asciiTheme="majorHAnsi" w:hAnsiTheme="majorHAnsi" w:cs="Arial"/>
          <w:b/>
          <w:bCs/>
          <w:lang w:val="en-CA"/>
        </w:rPr>
        <w:tab/>
      </w:r>
      <w:r w:rsidR="00FA74A1" w:rsidRPr="0018721E">
        <w:rPr>
          <w:rFonts w:asciiTheme="majorHAnsi" w:hAnsiTheme="majorHAnsi" w:cs="Arial"/>
          <w:bCs/>
          <w:lang w:val="en-CA"/>
        </w:rPr>
        <w:t>Gaming</w:t>
      </w:r>
      <w:r w:rsidR="008D768F" w:rsidRPr="0018721E">
        <w:rPr>
          <w:rFonts w:asciiTheme="majorHAnsi" w:hAnsiTheme="majorHAnsi" w:cs="Arial"/>
          <w:bCs/>
          <w:lang w:val="en-CA"/>
        </w:rPr>
        <w:t>, programming</w:t>
      </w:r>
      <w:r w:rsidR="006D2EAB" w:rsidRPr="0018721E">
        <w:rPr>
          <w:rFonts w:asciiTheme="majorHAnsi" w:hAnsiTheme="majorHAnsi" w:cs="Arial"/>
          <w:bCs/>
          <w:lang w:val="en-CA"/>
        </w:rPr>
        <w:t>, physics</w:t>
      </w:r>
    </w:p>
    <w:sectPr w:rsidR="004054E1" w:rsidRPr="0018721E" w:rsidSect="00625669">
      <w:headerReference w:type="default" r:id="rId10"/>
      <w:footerReference w:type="default" r:id="rId11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4CE2" w14:textId="77777777" w:rsidR="0021446B" w:rsidRDefault="0021446B" w:rsidP="00EE342F">
      <w:r>
        <w:separator/>
      </w:r>
    </w:p>
  </w:endnote>
  <w:endnote w:type="continuationSeparator" w:id="0">
    <w:p w14:paraId="1AF7749A" w14:textId="77777777" w:rsidR="0021446B" w:rsidRDefault="0021446B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86FE3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FE811" w14:textId="77777777" w:rsidR="0021446B" w:rsidRDefault="0021446B" w:rsidP="00EE342F">
      <w:r>
        <w:separator/>
      </w:r>
    </w:p>
  </w:footnote>
  <w:footnote w:type="continuationSeparator" w:id="0">
    <w:p w14:paraId="0FD6EB9F" w14:textId="77777777" w:rsidR="0021446B" w:rsidRDefault="0021446B" w:rsidP="00EE3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6EC67" w14:textId="77777777" w:rsidR="00215BD4" w:rsidRDefault="00215BD4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37923886" wp14:editId="7F8F4AA3">
          <wp:simplePos x="0" y="0"/>
          <wp:positionH relativeFrom="margin">
            <wp:posOffset>-708660</wp:posOffset>
          </wp:positionH>
          <wp:positionV relativeFrom="margin">
            <wp:posOffset>-648335</wp:posOffset>
          </wp:positionV>
          <wp:extent cx="7771774" cy="10058400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14-18630-Promo-CV-TEMPLATE-v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627"/>
    <w:multiLevelType w:val="hybridMultilevel"/>
    <w:tmpl w:val="7742B5A0"/>
    <w:lvl w:ilvl="0" w:tplc="EEA00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146A4"/>
    <w:multiLevelType w:val="multilevel"/>
    <w:tmpl w:val="8424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1C16"/>
    <w:multiLevelType w:val="hybridMultilevel"/>
    <w:tmpl w:val="47C488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767EC"/>
    <w:multiLevelType w:val="hybridMultilevel"/>
    <w:tmpl w:val="D5887450"/>
    <w:lvl w:ilvl="0" w:tplc="7D5A468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60BF0"/>
    <w:multiLevelType w:val="hybridMultilevel"/>
    <w:tmpl w:val="FF68C544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132"/>
    <w:rsid w:val="00001524"/>
    <w:rsid w:val="000254EF"/>
    <w:rsid w:val="00026E86"/>
    <w:rsid w:val="00077685"/>
    <w:rsid w:val="00093540"/>
    <w:rsid w:val="000B1D92"/>
    <w:rsid w:val="000B724C"/>
    <w:rsid w:val="000E1066"/>
    <w:rsid w:val="000E4268"/>
    <w:rsid w:val="000E5387"/>
    <w:rsid w:val="000F6DB8"/>
    <w:rsid w:val="00111433"/>
    <w:rsid w:val="0012414B"/>
    <w:rsid w:val="00124671"/>
    <w:rsid w:val="00126800"/>
    <w:rsid w:val="00130A94"/>
    <w:rsid w:val="0014425C"/>
    <w:rsid w:val="001513D0"/>
    <w:rsid w:val="00153C1C"/>
    <w:rsid w:val="00175A68"/>
    <w:rsid w:val="00176794"/>
    <w:rsid w:val="00183B59"/>
    <w:rsid w:val="0018721E"/>
    <w:rsid w:val="0019459A"/>
    <w:rsid w:val="00194998"/>
    <w:rsid w:val="001979CE"/>
    <w:rsid w:val="001A4FF7"/>
    <w:rsid w:val="001B5280"/>
    <w:rsid w:val="001B538A"/>
    <w:rsid w:val="001C5AEB"/>
    <w:rsid w:val="001D3973"/>
    <w:rsid w:val="001D3EA8"/>
    <w:rsid w:val="001D79D7"/>
    <w:rsid w:val="001F5AFC"/>
    <w:rsid w:val="001F7BEC"/>
    <w:rsid w:val="00206705"/>
    <w:rsid w:val="0021103F"/>
    <w:rsid w:val="0021446B"/>
    <w:rsid w:val="00214D0A"/>
    <w:rsid w:val="00215BD4"/>
    <w:rsid w:val="0022059B"/>
    <w:rsid w:val="00227C78"/>
    <w:rsid w:val="0023234A"/>
    <w:rsid w:val="00233937"/>
    <w:rsid w:val="002375C8"/>
    <w:rsid w:val="00241DFC"/>
    <w:rsid w:val="00242F93"/>
    <w:rsid w:val="00252F2F"/>
    <w:rsid w:val="00254BD7"/>
    <w:rsid w:val="0026020B"/>
    <w:rsid w:val="00270048"/>
    <w:rsid w:val="00280DCA"/>
    <w:rsid w:val="00281D6E"/>
    <w:rsid w:val="00297D3C"/>
    <w:rsid w:val="002A386C"/>
    <w:rsid w:val="002A5B3A"/>
    <w:rsid w:val="002A6B18"/>
    <w:rsid w:val="002A7787"/>
    <w:rsid w:val="002B2132"/>
    <w:rsid w:val="002B49C1"/>
    <w:rsid w:val="002C21FA"/>
    <w:rsid w:val="002C34CD"/>
    <w:rsid w:val="002C6799"/>
    <w:rsid w:val="002C68E0"/>
    <w:rsid w:val="002D21A5"/>
    <w:rsid w:val="002D6E28"/>
    <w:rsid w:val="002E2616"/>
    <w:rsid w:val="002E6F78"/>
    <w:rsid w:val="002E78B8"/>
    <w:rsid w:val="002F2CC2"/>
    <w:rsid w:val="00301616"/>
    <w:rsid w:val="00301844"/>
    <w:rsid w:val="00321E78"/>
    <w:rsid w:val="00342802"/>
    <w:rsid w:val="0035443B"/>
    <w:rsid w:val="003707B7"/>
    <w:rsid w:val="00370B52"/>
    <w:rsid w:val="00372905"/>
    <w:rsid w:val="003776AE"/>
    <w:rsid w:val="003955B1"/>
    <w:rsid w:val="00397831"/>
    <w:rsid w:val="00397F41"/>
    <w:rsid w:val="003A5386"/>
    <w:rsid w:val="003B0184"/>
    <w:rsid w:val="003C5892"/>
    <w:rsid w:val="003C5E75"/>
    <w:rsid w:val="003D301E"/>
    <w:rsid w:val="003F0D2E"/>
    <w:rsid w:val="00401CB5"/>
    <w:rsid w:val="0040321C"/>
    <w:rsid w:val="004046B0"/>
    <w:rsid w:val="0040495A"/>
    <w:rsid w:val="004054E1"/>
    <w:rsid w:val="004100E9"/>
    <w:rsid w:val="0042553E"/>
    <w:rsid w:val="00430A8A"/>
    <w:rsid w:val="00441B95"/>
    <w:rsid w:val="00441DDD"/>
    <w:rsid w:val="004436B4"/>
    <w:rsid w:val="00446197"/>
    <w:rsid w:val="00460879"/>
    <w:rsid w:val="004612A0"/>
    <w:rsid w:val="0046357A"/>
    <w:rsid w:val="0046482A"/>
    <w:rsid w:val="00470D7C"/>
    <w:rsid w:val="0047660C"/>
    <w:rsid w:val="004805BE"/>
    <w:rsid w:val="00480777"/>
    <w:rsid w:val="00486E1B"/>
    <w:rsid w:val="004A6868"/>
    <w:rsid w:val="004C1697"/>
    <w:rsid w:val="004C2AC6"/>
    <w:rsid w:val="004D7B71"/>
    <w:rsid w:val="004E2634"/>
    <w:rsid w:val="004E288E"/>
    <w:rsid w:val="004E3910"/>
    <w:rsid w:val="004E430B"/>
    <w:rsid w:val="00502B3F"/>
    <w:rsid w:val="005202B0"/>
    <w:rsid w:val="00522B56"/>
    <w:rsid w:val="00530B0A"/>
    <w:rsid w:val="0053119A"/>
    <w:rsid w:val="00550BD1"/>
    <w:rsid w:val="00553873"/>
    <w:rsid w:val="00556000"/>
    <w:rsid w:val="00565F51"/>
    <w:rsid w:val="00580FE3"/>
    <w:rsid w:val="00583E57"/>
    <w:rsid w:val="0058525F"/>
    <w:rsid w:val="0059017F"/>
    <w:rsid w:val="005904D5"/>
    <w:rsid w:val="005A1EFC"/>
    <w:rsid w:val="005A2DA0"/>
    <w:rsid w:val="005A5F8C"/>
    <w:rsid w:val="005B509E"/>
    <w:rsid w:val="005C405C"/>
    <w:rsid w:val="005C48E9"/>
    <w:rsid w:val="005D3988"/>
    <w:rsid w:val="005E09F7"/>
    <w:rsid w:val="006101A0"/>
    <w:rsid w:val="00612B0D"/>
    <w:rsid w:val="006146FA"/>
    <w:rsid w:val="00615207"/>
    <w:rsid w:val="00616449"/>
    <w:rsid w:val="006209B4"/>
    <w:rsid w:val="00621733"/>
    <w:rsid w:val="00625669"/>
    <w:rsid w:val="00632A07"/>
    <w:rsid w:val="006442EE"/>
    <w:rsid w:val="00646A9A"/>
    <w:rsid w:val="006549B2"/>
    <w:rsid w:val="00660ABB"/>
    <w:rsid w:val="00673F4B"/>
    <w:rsid w:val="006941B5"/>
    <w:rsid w:val="006A0508"/>
    <w:rsid w:val="006A3A3A"/>
    <w:rsid w:val="006A4F79"/>
    <w:rsid w:val="006B7411"/>
    <w:rsid w:val="006B796C"/>
    <w:rsid w:val="006C1373"/>
    <w:rsid w:val="006C2591"/>
    <w:rsid w:val="006D2EAB"/>
    <w:rsid w:val="006D7540"/>
    <w:rsid w:val="006E0CE4"/>
    <w:rsid w:val="006E71E7"/>
    <w:rsid w:val="0070094F"/>
    <w:rsid w:val="00704927"/>
    <w:rsid w:val="00707A3B"/>
    <w:rsid w:val="00714000"/>
    <w:rsid w:val="00720AA9"/>
    <w:rsid w:val="007330A0"/>
    <w:rsid w:val="00734DEF"/>
    <w:rsid w:val="007437B9"/>
    <w:rsid w:val="007637CD"/>
    <w:rsid w:val="007650E6"/>
    <w:rsid w:val="00784B2B"/>
    <w:rsid w:val="00785A79"/>
    <w:rsid w:val="00786CDB"/>
    <w:rsid w:val="007910B4"/>
    <w:rsid w:val="007B202F"/>
    <w:rsid w:val="007B276C"/>
    <w:rsid w:val="007D0547"/>
    <w:rsid w:val="007D2CB4"/>
    <w:rsid w:val="007D7F65"/>
    <w:rsid w:val="007F1494"/>
    <w:rsid w:val="007F283E"/>
    <w:rsid w:val="00802E8D"/>
    <w:rsid w:val="008043A7"/>
    <w:rsid w:val="00811D72"/>
    <w:rsid w:val="00816F84"/>
    <w:rsid w:val="00823D64"/>
    <w:rsid w:val="008338DA"/>
    <w:rsid w:val="00845C1E"/>
    <w:rsid w:val="0085177A"/>
    <w:rsid w:val="00851BB2"/>
    <w:rsid w:val="0086510B"/>
    <w:rsid w:val="00866812"/>
    <w:rsid w:val="008867EB"/>
    <w:rsid w:val="008B32C1"/>
    <w:rsid w:val="008C2602"/>
    <w:rsid w:val="008D23E3"/>
    <w:rsid w:val="008D768F"/>
    <w:rsid w:val="008E01C7"/>
    <w:rsid w:val="008E098B"/>
    <w:rsid w:val="008F29F0"/>
    <w:rsid w:val="00910A1D"/>
    <w:rsid w:val="009221FB"/>
    <w:rsid w:val="009258CC"/>
    <w:rsid w:val="00927E22"/>
    <w:rsid w:val="00930F3A"/>
    <w:rsid w:val="0093156F"/>
    <w:rsid w:val="009317D8"/>
    <w:rsid w:val="00935E16"/>
    <w:rsid w:val="0093609D"/>
    <w:rsid w:val="00951B55"/>
    <w:rsid w:val="00954AC4"/>
    <w:rsid w:val="00955289"/>
    <w:rsid w:val="0096163E"/>
    <w:rsid w:val="0097240D"/>
    <w:rsid w:val="009749D8"/>
    <w:rsid w:val="00974A3B"/>
    <w:rsid w:val="00977E18"/>
    <w:rsid w:val="0099064E"/>
    <w:rsid w:val="0099390F"/>
    <w:rsid w:val="009A5636"/>
    <w:rsid w:val="009B7F3B"/>
    <w:rsid w:val="009D2CFF"/>
    <w:rsid w:val="009D3F18"/>
    <w:rsid w:val="009D4BA9"/>
    <w:rsid w:val="009E45BA"/>
    <w:rsid w:val="009F3D63"/>
    <w:rsid w:val="00A00048"/>
    <w:rsid w:val="00A00090"/>
    <w:rsid w:val="00A13277"/>
    <w:rsid w:val="00A300E7"/>
    <w:rsid w:val="00A33B8D"/>
    <w:rsid w:val="00A40E43"/>
    <w:rsid w:val="00A411F0"/>
    <w:rsid w:val="00A426F0"/>
    <w:rsid w:val="00A52160"/>
    <w:rsid w:val="00A6152B"/>
    <w:rsid w:val="00A738B4"/>
    <w:rsid w:val="00A73FC4"/>
    <w:rsid w:val="00A7680B"/>
    <w:rsid w:val="00AB030F"/>
    <w:rsid w:val="00AB1DE7"/>
    <w:rsid w:val="00AB2377"/>
    <w:rsid w:val="00AB36A1"/>
    <w:rsid w:val="00AC14A8"/>
    <w:rsid w:val="00AC1CCD"/>
    <w:rsid w:val="00AC438B"/>
    <w:rsid w:val="00AD10FC"/>
    <w:rsid w:val="00AD434A"/>
    <w:rsid w:val="00AE1F71"/>
    <w:rsid w:val="00AE6EA0"/>
    <w:rsid w:val="00AF0001"/>
    <w:rsid w:val="00AF2650"/>
    <w:rsid w:val="00AF3EED"/>
    <w:rsid w:val="00B00A52"/>
    <w:rsid w:val="00B119E0"/>
    <w:rsid w:val="00B122A9"/>
    <w:rsid w:val="00B24781"/>
    <w:rsid w:val="00B30A14"/>
    <w:rsid w:val="00B5421E"/>
    <w:rsid w:val="00B635FF"/>
    <w:rsid w:val="00B70991"/>
    <w:rsid w:val="00BA6E86"/>
    <w:rsid w:val="00BA7738"/>
    <w:rsid w:val="00BB60EE"/>
    <w:rsid w:val="00BE3222"/>
    <w:rsid w:val="00BE7C31"/>
    <w:rsid w:val="00BF19D0"/>
    <w:rsid w:val="00BF2573"/>
    <w:rsid w:val="00C175FF"/>
    <w:rsid w:val="00C3155F"/>
    <w:rsid w:val="00C513DE"/>
    <w:rsid w:val="00C56B8C"/>
    <w:rsid w:val="00C675E1"/>
    <w:rsid w:val="00C76CF0"/>
    <w:rsid w:val="00C820B8"/>
    <w:rsid w:val="00CA5E16"/>
    <w:rsid w:val="00CB0F8A"/>
    <w:rsid w:val="00CC006D"/>
    <w:rsid w:val="00CC6EAB"/>
    <w:rsid w:val="00CF5018"/>
    <w:rsid w:val="00D221A3"/>
    <w:rsid w:val="00D23146"/>
    <w:rsid w:val="00D301A5"/>
    <w:rsid w:val="00D3695F"/>
    <w:rsid w:val="00D44980"/>
    <w:rsid w:val="00D5655E"/>
    <w:rsid w:val="00D57D4A"/>
    <w:rsid w:val="00D603DD"/>
    <w:rsid w:val="00D71C71"/>
    <w:rsid w:val="00D82FC2"/>
    <w:rsid w:val="00D91333"/>
    <w:rsid w:val="00DC690D"/>
    <w:rsid w:val="00DD1A1B"/>
    <w:rsid w:val="00DD5974"/>
    <w:rsid w:val="00DE5C58"/>
    <w:rsid w:val="00DE7F56"/>
    <w:rsid w:val="00DF4082"/>
    <w:rsid w:val="00E04776"/>
    <w:rsid w:val="00E05816"/>
    <w:rsid w:val="00E20E93"/>
    <w:rsid w:val="00E22564"/>
    <w:rsid w:val="00E25B3B"/>
    <w:rsid w:val="00E27A1F"/>
    <w:rsid w:val="00E35053"/>
    <w:rsid w:val="00E4471C"/>
    <w:rsid w:val="00E500C8"/>
    <w:rsid w:val="00E56F90"/>
    <w:rsid w:val="00E6714F"/>
    <w:rsid w:val="00E733BC"/>
    <w:rsid w:val="00E74735"/>
    <w:rsid w:val="00E81FD0"/>
    <w:rsid w:val="00EA7D24"/>
    <w:rsid w:val="00EB1869"/>
    <w:rsid w:val="00EB6EA3"/>
    <w:rsid w:val="00EC5A30"/>
    <w:rsid w:val="00EE25D7"/>
    <w:rsid w:val="00EE342F"/>
    <w:rsid w:val="00F00B13"/>
    <w:rsid w:val="00F24F0C"/>
    <w:rsid w:val="00F2605C"/>
    <w:rsid w:val="00F261D9"/>
    <w:rsid w:val="00F3154D"/>
    <w:rsid w:val="00F32ACB"/>
    <w:rsid w:val="00F35F11"/>
    <w:rsid w:val="00F36254"/>
    <w:rsid w:val="00F44D94"/>
    <w:rsid w:val="00F663EE"/>
    <w:rsid w:val="00F701D0"/>
    <w:rsid w:val="00F80B9D"/>
    <w:rsid w:val="00F81D3B"/>
    <w:rsid w:val="00F8539F"/>
    <w:rsid w:val="00FA74A1"/>
    <w:rsid w:val="00FB5C73"/>
    <w:rsid w:val="00FE09FE"/>
    <w:rsid w:val="00FE7B9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A11377"/>
  <w14:defaultImageDpi w14:val="300"/>
  <w15:docId w15:val="{0A59DE78-3031-47FB-9C59-4C600F75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4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214D0A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0A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256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5669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92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A5F8C"/>
    <w:rPr>
      <w:color w:val="5EAE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14A8"/>
    <w:rPr>
      <w:rFonts w:asciiTheme="majorHAnsi" w:eastAsiaTheme="majorEastAsia" w:hAnsiTheme="majorHAnsi" w:cstheme="majorBidi"/>
      <w:color w:val="0292DF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04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di-jiha-0a52671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adijih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quett\Downloads\Co-op%20Resume%20Template%20(ENCS)%20(29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C33869-E102-45BD-B54B-F40F3EAE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Resume Template (ENCS) (29).dotx</Template>
  <TotalTime>516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Co-op</dc:creator>
  <cp:lastModifiedBy>Shadi Jiha</cp:lastModifiedBy>
  <cp:revision>191</cp:revision>
  <cp:lastPrinted>2020-06-22T00:44:00Z</cp:lastPrinted>
  <dcterms:created xsi:type="dcterms:W3CDTF">2019-12-19T15:40:00Z</dcterms:created>
  <dcterms:modified xsi:type="dcterms:W3CDTF">2020-06-22T00:45:00Z</dcterms:modified>
</cp:coreProperties>
</file>